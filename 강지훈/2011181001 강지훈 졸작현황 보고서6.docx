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6927A6" w14:textId="77777777" w:rsidR="00C47A1D" w:rsidRPr="00793D58" w:rsidRDefault="003909D3">
      <w:pPr>
        <w:pStyle w:val="a8"/>
        <w:rPr>
          <w:rFonts w:asciiTheme="majorEastAsia" w:hAnsiTheme="majorEastAsia"/>
        </w:rPr>
      </w:pPr>
      <w:r w:rsidRPr="00793D58">
        <w:rPr>
          <w:rFonts w:asciiTheme="majorEastAsia" w:hAnsiTheme="majorEastAsia"/>
          <w:lang w:val="ko-KR"/>
        </w:rPr>
        <w:t xml:space="preserve">프로젝트 </w:t>
      </w:r>
      <w:r w:rsidR="001C39A4" w:rsidRPr="00793D58">
        <w:rPr>
          <w:rFonts w:asciiTheme="majorEastAsia" w:hAnsiTheme="majorEastAsia" w:hint="eastAsia"/>
          <w:lang w:val="ko-KR"/>
        </w:rPr>
        <w:t>현황</w:t>
      </w:r>
      <w:r w:rsidRPr="00793D58">
        <w:rPr>
          <w:rFonts w:asciiTheme="majorEastAsia" w:hAnsiTheme="majorEastAsia"/>
          <w:lang w:val="ko-KR"/>
        </w:rPr>
        <w:t xml:space="preserve"> 보고서</w:t>
      </w:r>
    </w:p>
    <w:p w14:paraId="2922EB70" w14:textId="77777777" w:rsidR="00C47A1D" w:rsidRPr="00793D58" w:rsidRDefault="003909D3">
      <w:pPr>
        <w:pStyle w:val="1"/>
        <w:rPr>
          <w:rFonts w:asciiTheme="majorEastAsia" w:hAnsiTheme="majorEastAsia"/>
        </w:rPr>
      </w:pPr>
      <w:r w:rsidRPr="00793D58">
        <w:rPr>
          <w:rFonts w:asciiTheme="majorEastAsia" w:hAnsiTheme="majorEastAsia"/>
          <w:lang w:val="ko-KR"/>
        </w:rPr>
        <w:t>프로젝트 요약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749"/>
        <w:gridCol w:w="3664"/>
        <w:gridCol w:w="3667"/>
      </w:tblGrid>
      <w:tr w:rsidR="00C47A1D" w:rsidRPr="00793D58" w14:paraId="1BE9EFE7" w14:textId="77777777" w:rsidTr="00C47A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49" w:type="dxa"/>
          </w:tcPr>
          <w:p w14:paraId="3BAF0340" w14:textId="77777777" w:rsidR="00C47A1D" w:rsidRPr="00793D58" w:rsidRDefault="003909D3">
            <w:pPr>
              <w:rPr>
                <w:rFonts w:asciiTheme="majorEastAsia" w:eastAsiaTheme="majorEastAsia" w:hAnsiTheme="majorEastAsia"/>
              </w:rPr>
            </w:pPr>
            <w:r w:rsidRPr="00793D58">
              <w:rPr>
                <w:rFonts w:asciiTheme="majorEastAsia" w:eastAsiaTheme="majorEastAsia" w:hAnsiTheme="majorEastAsia"/>
                <w:lang w:val="ko-KR"/>
              </w:rPr>
              <w:t>보고 날짜</w:t>
            </w:r>
          </w:p>
        </w:tc>
        <w:tc>
          <w:tcPr>
            <w:tcW w:w="3664" w:type="dxa"/>
          </w:tcPr>
          <w:p w14:paraId="441C86BE" w14:textId="77777777" w:rsidR="00C47A1D" w:rsidRPr="00793D58" w:rsidRDefault="003909D3">
            <w:pPr>
              <w:rPr>
                <w:rFonts w:asciiTheme="majorEastAsia" w:eastAsiaTheme="majorEastAsia" w:hAnsiTheme="majorEastAsia"/>
              </w:rPr>
            </w:pPr>
            <w:r w:rsidRPr="00793D58">
              <w:rPr>
                <w:rFonts w:asciiTheme="majorEastAsia" w:eastAsiaTheme="majorEastAsia" w:hAnsiTheme="majorEastAsia"/>
                <w:lang w:val="ko-KR"/>
              </w:rPr>
              <w:t>프로젝트 이름</w:t>
            </w:r>
          </w:p>
        </w:tc>
        <w:tc>
          <w:tcPr>
            <w:tcW w:w="3667" w:type="dxa"/>
          </w:tcPr>
          <w:p w14:paraId="1569EE5C" w14:textId="77777777" w:rsidR="00C47A1D" w:rsidRPr="00793D58" w:rsidRDefault="003909D3">
            <w:pPr>
              <w:rPr>
                <w:rFonts w:asciiTheme="majorEastAsia" w:eastAsiaTheme="majorEastAsia" w:hAnsiTheme="majorEastAsia"/>
              </w:rPr>
            </w:pPr>
            <w:r w:rsidRPr="00793D58">
              <w:rPr>
                <w:rFonts w:asciiTheme="majorEastAsia" w:eastAsiaTheme="majorEastAsia" w:hAnsiTheme="majorEastAsia"/>
                <w:lang w:val="ko-KR"/>
              </w:rPr>
              <w:t>작성자</w:t>
            </w:r>
          </w:p>
        </w:tc>
      </w:tr>
      <w:tr w:rsidR="00C47A1D" w:rsidRPr="00793D58" w14:paraId="61AF5FA8" w14:textId="77777777" w:rsidTr="00C47A1D">
        <w:sdt>
          <w:sdtPr>
            <w:rPr>
              <w:rFonts w:asciiTheme="majorEastAsia" w:eastAsiaTheme="majorEastAsia" w:hAnsiTheme="majorEastAsia"/>
            </w:rPr>
            <w:id w:val="1279524753"/>
            <w:placeholder>
              <w:docPart w:val="76C5B24A48914545BC6B97AA90555F40"/>
            </w:placeholder>
            <w:date w:fullDate="2017-02-13T00:00:00Z">
              <w:dateFormat w:val="yyyy년 M월 d일"/>
              <w:lid w:val="ko-KR"/>
              <w:storeMappedDataAs w:val="dateTime"/>
              <w:calendar w:val="gregorian"/>
            </w:date>
          </w:sdtPr>
          <w:sdtEndPr/>
          <w:sdtContent>
            <w:tc>
              <w:tcPr>
                <w:tcW w:w="2749" w:type="dxa"/>
              </w:tcPr>
              <w:p w14:paraId="78A53865" w14:textId="7E544D35" w:rsidR="00C47A1D" w:rsidRPr="00793D58" w:rsidRDefault="00C31A71">
                <w:pPr>
                  <w:rPr>
                    <w:rFonts w:asciiTheme="majorEastAsia" w:eastAsiaTheme="majorEastAsia" w:hAnsiTheme="majorEastAsia"/>
                  </w:rPr>
                </w:pPr>
                <w:r w:rsidRPr="00793D58">
                  <w:rPr>
                    <w:rFonts w:asciiTheme="majorEastAsia" w:eastAsiaTheme="majorEastAsia" w:hAnsiTheme="majorEastAsia" w:hint="eastAsia"/>
                  </w:rPr>
                  <w:t>2017년 2월 13일</w:t>
                </w:r>
              </w:p>
            </w:tc>
          </w:sdtContent>
        </w:sdt>
        <w:tc>
          <w:tcPr>
            <w:tcW w:w="3664" w:type="dxa"/>
          </w:tcPr>
          <w:p w14:paraId="757185D5" w14:textId="77777777" w:rsidR="00C47A1D" w:rsidRPr="00793D58" w:rsidRDefault="001C39A4">
            <w:pPr>
              <w:rPr>
                <w:rFonts w:asciiTheme="majorEastAsia" w:eastAsiaTheme="majorEastAsia" w:hAnsiTheme="majorEastAsia"/>
              </w:rPr>
            </w:pPr>
            <w:r w:rsidRPr="00793D58">
              <w:rPr>
                <w:rFonts w:asciiTheme="majorEastAsia" w:eastAsiaTheme="majorEastAsia" w:hAnsiTheme="majorEastAsia" w:hint="eastAsia"/>
              </w:rPr>
              <w:t>꿀잼팀 졸작 프로젝트</w:t>
            </w:r>
          </w:p>
        </w:tc>
        <w:sdt>
          <w:sdtPr>
            <w:rPr>
              <w:rFonts w:asciiTheme="majorEastAsia" w:eastAsiaTheme="majorEastAsia" w:hAnsiTheme="majorEastAsia"/>
            </w:rPr>
            <w:alias w:val="작성자"/>
            <w:tag w:val=""/>
            <w:id w:val="1259179445"/>
            <w:placeholder>
              <w:docPart w:val="A3E17D4F3303429EA9FA31E8F05A4784"/>
            </w:placeholder>
            <w:temporary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15:appearance w15:val="hidden"/>
            <w:text/>
          </w:sdtPr>
          <w:sdtEndPr/>
          <w:sdtContent>
            <w:tc>
              <w:tcPr>
                <w:tcW w:w="3667" w:type="dxa"/>
              </w:tcPr>
              <w:p w14:paraId="1F28220F" w14:textId="77777777" w:rsidR="00C47A1D" w:rsidRPr="00793D58" w:rsidRDefault="001C39A4">
                <w:pPr>
                  <w:rPr>
                    <w:rFonts w:asciiTheme="majorEastAsia" w:eastAsiaTheme="majorEastAsia" w:hAnsiTheme="majorEastAsia"/>
                  </w:rPr>
                </w:pPr>
                <w:r w:rsidRPr="00793D58">
                  <w:rPr>
                    <w:rFonts w:asciiTheme="majorEastAsia" w:eastAsiaTheme="majorEastAsia" w:hAnsiTheme="majorEastAsia" w:hint="eastAsia"/>
                  </w:rPr>
                  <w:t>강지훈</w:t>
                </w:r>
              </w:p>
            </w:tc>
          </w:sdtContent>
        </w:sdt>
      </w:tr>
    </w:tbl>
    <w:p w14:paraId="1FF59171" w14:textId="77777777" w:rsidR="00C47A1D" w:rsidRPr="00793D58" w:rsidRDefault="003909D3">
      <w:pPr>
        <w:pStyle w:val="1"/>
        <w:rPr>
          <w:rFonts w:asciiTheme="majorEastAsia" w:hAnsiTheme="majorEastAsia"/>
        </w:rPr>
      </w:pPr>
      <w:r w:rsidRPr="00793D58">
        <w:rPr>
          <w:rFonts w:asciiTheme="majorEastAsia" w:hAnsiTheme="majorEastAsia"/>
          <w:lang w:val="ko-KR"/>
        </w:rPr>
        <w:t>상황 요약</w:t>
      </w:r>
    </w:p>
    <w:p w14:paraId="2AD954A0" w14:textId="2FE69A79" w:rsidR="00C47A1D" w:rsidRPr="00793D5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Animation Data</w:t>
      </w:r>
    </w:p>
    <w:p w14:paraId="062C2B3C" w14:textId="71A90C54" w:rsidR="00C31A71" w:rsidRPr="00793D5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Animater</w:t>
      </w:r>
    </w:p>
    <w:p w14:paraId="5A87D347" w14:textId="52D87C2B" w:rsidR="00C31A71" w:rsidRPr="00793D5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Mesh Texture</w:t>
      </w:r>
    </w:p>
    <w:p w14:paraId="53DB292F" w14:textId="33A40A7B" w:rsidR="00C31A71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파일 쓰기</w:t>
      </w:r>
    </w:p>
    <w:p w14:paraId="3732D77E" w14:textId="17095988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File Based Mesh</w:t>
      </w:r>
    </w:p>
    <w:p w14:paraId="5CBC6B14" w14:textId="6572F2BF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Animation Tool </w:t>
      </w:r>
      <w:r>
        <w:rPr>
          <w:rFonts w:asciiTheme="majorEastAsia" w:eastAsiaTheme="majorEastAsia" w:hAnsiTheme="majorEastAsia" w:hint="eastAsia"/>
        </w:rPr>
        <w:t>정리</w:t>
      </w:r>
    </w:p>
    <w:p w14:paraId="05D76B19" w14:textId="46021901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Framework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개선</w:t>
      </w:r>
    </w:p>
    <w:p w14:paraId="5986102E" w14:textId="009BA3C8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ResourceManager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개선</w:t>
      </w:r>
    </w:p>
    <w:p w14:paraId="6DE6D8B7" w14:textId="18A3536C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GBuffer </w:t>
      </w:r>
      <w:r>
        <w:rPr>
          <w:rFonts w:asciiTheme="majorEastAsia" w:eastAsiaTheme="majorEastAsia" w:hAnsiTheme="majorEastAsia"/>
        </w:rPr>
        <w:t>Depth Stencil</w:t>
      </w:r>
    </w:p>
    <w:p w14:paraId="4CC42655" w14:textId="486A53F1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SSAO</w:t>
      </w:r>
    </w:p>
    <w:p w14:paraId="32233193" w14:textId="68693AD2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SSLR</w:t>
      </w:r>
    </w:p>
    <w:p w14:paraId="2802877F" w14:textId="380296B0" w:rsidR="00105D4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느낀점</w:t>
      </w:r>
    </w:p>
    <w:p w14:paraId="565BA651" w14:textId="3E938191" w:rsidR="00105D48" w:rsidRPr="00793D58" w:rsidRDefault="00105D48" w:rsidP="003B1056">
      <w:pPr>
        <w:pStyle w:val="ac"/>
        <w:numPr>
          <w:ilvl w:val="0"/>
          <w:numId w:val="1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계획</w:t>
      </w:r>
    </w:p>
    <w:p w14:paraId="42FFA7B0" w14:textId="247A8691" w:rsidR="00C5543F" w:rsidRPr="00793D58" w:rsidRDefault="00C5543F" w:rsidP="00C5543F">
      <w:pPr>
        <w:pStyle w:val="1"/>
        <w:rPr>
          <w:rFonts w:asciiTheme="majorEastAsia" w:hAnsiTheme="majorEastAsia"/>
        </w:rPr>
      </w:pPr>
      <w:r w:rsidRPr="00793D58">
        <w:rPr>
          <w:rFonts w:asciiTheme="majorEastAsia" w:hAnsiTheme="majorEastAsia" w:hint="eastAsia"/>
          <w:lang w:val="ko-KR"/>
        </w:rPr>
        <w:t>내용</w:t>
      </w:r>
    </w:p>
    <w:p w14:paraId="10B0991B" w14:textId="0C268F00" w:rsidR="00C31A71" w:rsidRPr="00793D58" w:rsidRDefault="00C31A71" w:rsidP="00C31A71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일단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>달동안 보고서를 장성하지 못 한점 죄송합니다.</w:t>
      </w:r>
      <w:r w:rsidRPr="00793D58">
        <w:rPr>
          <w:rFonts w:asciiTheme="majorEastAsia" w:eastAsiaTheme="majorEastAsia" w:hAnsiTheme="majorEastAsia"/>
        </w:rPr>
        <w:t>.</w:t>
      </w:r>
    </w:p>
    <w:p w14:paraId="4E8A602A" w14:textId="2DCE87CD" w:rsidR="0038292C" w:rsidRPr="00793D58" w:rsidRDefault="005B45B7" w:rsidP="0038292C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애니메이션 툴 제작과정에서 </w:t>
      </w:r>
      <w:r w:rsidRPr="00793D58">
        <w:rPr>
          <w:rFonts w:asciiTheme="majorEastAsia" w:eastAsiaTheme="majorEastAsia" w:hAnsiTheme="majorEastAsia"/>
        </w:rPr>
        <w:t>UI</w:t>
      </w:r>
      <w:r w:rsidRPr="00793D58">
        <w:rPr>
          <w:rFonts w:asciiTheme="majorEastAsia" w:eastAsiaTheme="majorEastAsia" w:hAnsiTheme="majorEastAsia" w:hint="eastAsia"/>
        </w:rPr>
        <w:t xml:space="preserve">를 제작하는 </w:t>
      </w:r>
      <w:r w:rsidR="0038292C" w:rsidRPr="00793D58">
        <w:rPr>
          <w:rFonts w:asciiTheme="majorEastAsia" w:eastAsiaTheme="majorEastAsia" w:hAnsiTheme="majorEastAsia" w:hint="eastAsia"/>
        </w:rPr>
        <w:t xml:space="preserve">과정 중 </w:t>
      </w:r>
      <w:r w:rsidR="0038292C" w:rsidRPr="00793D58">
        <w:rPr>
          <w:rFonts w:asciiTheme="majorEastAsia" w:eastAsiaTheme="majorEastAsia" w:hAnsiTheme="majorEastAsia"/>
        </w:rPr>
        <w:t>UI</w:t>
      </w:r>
      <w:r w:rsidR="0038292C" w:rsidRPr="00793D58">
        <w:rPr>
          <w:rFonts w:asciiTheme="majorEastAsia" w:eastAsiaTheme="majorEastAsia" w:hAnsiTheme="majorEastAsia" w:hint="eastAsia"/>
        </w:rPr>
        <w:t xml:space="preserve">에 필요한 정보들을 가져오기 위한 구조를 짜는 것이 </w:t>
      </w:r>
      <w:r w:rsidRPr="00793D58">
        <w:rPr>
          <w:rFonts w:asciiTheme="majorEastAsia" w:eastAsiaTheme="majorEastAsia" w:hAnsiTheme="majorEastAsia" w:hint="eastAsia"/>
        </w:rPr>
        <w:t xml:space="preserve">어려웠다고 기억하는데 </w:t>
      </w:r>
      <w:r w:rsidR="0038292C" w:rsidRPr="00793D58">
        <w:rPr>
          <w:rFonts w:asciiTheme="majorEastAsia" w:eastAsiaTheme="majorEastAsia" w:hAnsiTheme="majorEastAsia" w:hint="eastAsia"/>
        </w:rPr>
        <w:t>어디가 어떻게 어려웠는지 기억이 잘 나지 않아 그 부분은 생략하고,</w:t>
      </w:r>
      <w:r w:rsidR="0038292C" w:rsidRPr="00793D58">
        <w:rPr>
          <w:rFonts w:asciiTheme="majorEastAsia" w:eastAsiaTheme="majorEastAsia" w:hAnsiTheme="majorEastAsia"/>
        </w:rPr>
        <w:t xml:space="preserve"> </w:t>
      </w:r>
      <w:r w:rsidR="0038292C" w:rsidRPr="00793D58">
        <w:rPr>
          <w:rFonts w:asciiTheme="majorEastAsia" w:eastAsiaTheme="majorEastAsia" w:hAnsiTheme="majorEastAsia" w:hint="eastAsia"/>
        </w:rPr>
        <w:t>이렇게 만들어 졌습니다!</w:t>
      </w:r>
      <w:r w:rsidR="0038292C" w:rsidRPr="00793D58">
        <w:rPr>
          <w:rFonts w:asciiTheme="majorEastAsia" w:eastAsiaTheme="majorEastAsia" w:hAnsiTheme="majorEastAsia"/>
        </w:rPr>
        <w:t xml:space="preserve"> </w:t>
      </w:r>
      <w:r w:rsidR="0038292C" w:rsidRPr="00793D58">
        <w:rPr>
          <w:rFonts w:asciiTheme="majorEastAsia" w:eastAsiaTheme="majorEastAsia" w:hAnsiTheme="majorEastAsia" w:hint="eastAsia"/>
        </w:rPr>
        <w:t>결과 보고와 왜 이런 방법을 선택했는지 중점으로 보고서를 작성하겠습니다.</w:t>
      </w:r>
      <w:r w:rsidR="0038292C" w:rsidRPr="00793D58">
        <w:rPr>
          <w:rFonts w:asciiTheme="majorEastAsia" w:eastAsiaTheme="majorEastAsia" w:hAnsiTheme="majorEastAsia"/>
        </w:rPr>
        <w:t xml:space="preserve"> </w:t>
      </w:r>
    </w:p>
    <w:p w14:paraId="673C9152" w14:textId="77777777" w:rsidR="005D6759" w:rsidRPr="00793D58" w:rsidRDefault="005D6759" w:rsidP="0038292C">
      <w:pPr>
        <w:pStyle w:val="ac"/>
        <w:ind w:leftChars="0" w:left="435"/>
        <w:rPr>
          <w:rFonts w:asciiTheme="majorEastAsia" w:eastAsiaTheme="majorEastAsia" w:hAnsiTheme="majorEastAsia"/>
        </w:rPr>
      </w:pPr>
    </w:p>
    <w:p w14:paraId="1E713505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210A5445" w14:textId="6FA4C046" w:rsidR="00943677" w:rsidRPr="0035045A" w:rsidRDefault="00943677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lastRenderedPageBreak/>
        <w:t>Animation Data</w:t>
      </w:r>
    </w:p>
    <w:p w14:paraId="1B27572A" w14:textId="678EEE24" w:rsidR="00943677" w:rsidRPr="0035045A" w:rsidRDefault="00943677" w:rsidP="001D348F">
      <w:pPr>
        <w:pStyle w:val="ac"/>
        <w:numPr>
          <w:ilvl w:val="0"/>
          <w:numId w:val="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A</w:t>
      </w:r>
      <w:r w:rsidRPr="0035045A">
        <w:rPr>
          <w:rFonts w:asciiTheme="majorEastAsia" w:eastAsiaTheme="majorEastAsia" w:hAnsiTheme="majorEastAsia"/>
          <w:sz w:val="22"/>
        </w:rPr>
        <w:t>nimation Data</w:t>
      </w:r>
      <w:r w:rsidRPr="0035045A">
        <w:rPr>
          <w:rFonts w:asciiTheme="majorEastAsia" w:eastAsiaTheme="majorEastAsia" w:hAnsiTheme="majorEastAsia" w:hint="eastAsia"/>
          <w:sz w:val="22"/>
        </w:rPr>
        <w:t xml:space="preserve">가 </w:t>
      </w:r>
      <w:r w:rsidRPr="0035045A">
        <w:rPr>
          <w:rFonts w:asciiTheme="majorEastAsia" w:eastAsiaTheme="majorEastAsia" w:hAnsiTheme="majorEastAsia"/>
          <w:sz w:val="22"/>
        </w:rPr>
        <w:t>Mesh</w:t>
      </w:r>
      <w:r w:rsidRPr="0035045A">
        <w:rPr>
          <w:rFonts w:asciiTheme="majorEastAsia" w:eastAsiaTheme="majorEastAsia" w:hAnsiTheme="majorEastAsia" w:hint="eastAsia"/>
          <w:sz w:val="22"/>
        </w:rPr>
        <w:t>안에 있었던 이유</w:t>
      </w:r>
    </w:p>
    <w:p w14:paraId="30DC45AB" w14:textId="193C1108" w:rsidR="00943677" w:rsidRPr="00793D58" w:rsidRDefault="00943677" w:rsidP="0094367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개발 중에 Animation데이터가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안 쪽에 위치하고 있었다.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306616C1" w14:textId="00F06448" w:rsidR="00943677" w:rsidRPr="00793D58" w:rsidRDefault="00943677" w:rsidP="0094367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FBX의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마다 다른 </w:t>
      </w:r>
      <w:r w:rsidRPr="00793D58">
        <w:rPr>
          <w:rFonts w:asciiTheme="majorEastAsia" w:eastAsiaTheme="majorEastAsia" w:hAnsiTheme="majorEastAsia"/>
        </w:rPr>
        <w:t xml:space="preserve">Animation </w:t>
      </w:r>
      <w:r w:rsidRPr="00793D58">
        <w:rPr>
          <w:rFonts w:asciiTheme="majorEastAsia" w:eastAsiaTheme="majorEastAsia" w:hAnsiTheme="majorEastAsia" w:hint="eastAsia"/>
        </w:rPr>
        <w:t xml:space="preserve">Data를 하나로 통합 하면 장비를 교체하여 다른 장비를 사용하면 다른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를 이용하여 하나의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로 다시 통합하는 과정을 거쳐야 했고 또 이 과정의 비용이 상당했기에 처음부터 나눠 놓았는데 </w:t>
      </w:r>
    </w:p>
    <w:p w14:paraId="2143C499" w14:textId="1C3D0C29" w:rsidR="00943677" w:rsidRPr="00793D58" w:rsidRDefault="00943677" w:rsidP="0094367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 때 관리하는 주체를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로 하는 것이 합당해 보여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에 넣어 주었다.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6D0842E7" w14:textId="4CFD9204" w:rsidR="00943677" w:rsidRPr="0035045A" w:rsidRDefault="00943677" w:rsidP="001D348F">
      <w:pPr>
        <w:pStyle w:val="ac"/>
        <w:numPr>
          <w:ilvl w:val="0"/>
          <w:numId w:val="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Animation Data와 Mesh</w:t>
      </w:r>
      <w:r w:rsidRPr="0035045A">
        <w:rPr>
          <w:rFonts w:asciiTheme="majorEastAsia" w:eastAsiaTheme="majorEastAsia" w:hAnsiTheme="majorEastAsia"/>
          <w:sz w:val="22"/>
        </w:rPr>
        <w:t xml:space="preserve"> </w:t>
      </w:r>
      <w:r w:rsidRPr="0035045A">
        <w:rPr>
          <w:rFonts w:asciiTheme="majorEastAsia" w:eastAsiaTheme="majorEastAsia" w:hAnsiTheme="majorEastAsia" w:hint="eastAsia"/>
          <w:sz w:val="22"/>
        </w:rPr>
        <w:t>분리의 필요성</w:t>
      </w:r>
    </w:p>
    <w:p w14:paraId="36D7945F" w14:textId="30F86C16" w:rsidR="00943677" w:rsidRPr="00793D58" w:rsidRDefault="00943677" w:rsidP="0094367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기존의 코드는 문제가 있다.</w:t>
      </w:r>
      <w:r w:rsidRPr="00793D58">
        <w:rPr>
          <w:rFonts w:asciiTheme="majorEastAsia" w:eastAsiaTheme="majorEastAsia" w:hAnsiTheme="majorEastAsia"/>
        </w:rPr>
        <w:t xml:space="preserve"> Animation Data</w:t>
      </w:r>
      <w:r w:rsidRPr="00793D58">
        <w:rPr>
          <w:rFonts w:asciiTheme="majorEastAsia" w:eastAsiaTheme="majorEastAsia" w:hAnsiTheme="majorEastAsia" w:hint="eastAsia"/>
        </w:rPr>
        <w:t>들만 따로 관리하기가 힘들다는 것이다.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4557626E" w14:textId="4490D44E" w:rsidR="00943677" w:rsidRPr="00793D58" w:rsidRDefault="00943677" w:rsidP="0094367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Animation Data의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정보를 가지고 </w:t>
      </w:r>
      <w:r w:rsidR="006F28F6" w:rsidRPr="00793D58">
        <w:rPr>
          <w:rFonts w:asciiTheme="majorEastAsia" w:eastAsiaTheme="majorEastAsia" w:hAnsiTheme="majorEastAsia" w:hint="eastAsia"/>
        </w:rPr>
        <w:t xml:space="preserve">OBB정보를 컨트롤 해야 하는데 이 때 마다 </w:t>
      </w:r>
      <w:r w:rsidR="006F28F6" w:rsidRPr="00793D58">
        <w:rPr>
          <w:rFonts w:asciiTheme="majorEastAsia" w:eastAsiaTheme="majorEastAsia" w:hAnsiTheme="majorEastAsia"/>
        </w:rPr>
        <w:t>mesh</w:t>
      </w:r>
      <w:r w:rsidR="006F28F6" w:rsidRPr="00793D58">
        <w:rPr>
          <w:rFonts w:asciiTheme="majorEastAsia" w:eastAsiaTheme="majorEastAsia" w:hAnsiTheme="majorEastAsia" w:hint="eastAsia"/>
        </w:rPr>
        <w:t>에 접근해야 한다.</w:t>
      </w:r>
      <w:r w:rsidR="006F28F6" w:rsidRPr="00793D58">
        <w:rPr>
          <w:rFonts w:asciiTheme="majorEastAsia" w:eastAsiaTheme="majorEastAsia" w:hAnsiTheme="majorEastAsia"/>
        </w:rPr>
        <w:t xml:space="preserve"> </w:t>
      </w:r>
      <w:r w:rsidR="006F28F6" w:rsidRPr="00793D58">
        <w:rPr>
          <w:rFonts w:asciiTheme="majorEastAsia" w:eastAsiaTheme="majorEastAsia" w:hAnsiTheme="majorEastAsia" w:hint="eastAsia"/>
        </w:rPr>
        <w:t xml:space="preserve">이는 </w:t>
      </w:r>
      <w:r w:rsidR="006F28F6" w:rsidRPr="00793D58">
        <w:rPr>
          <w:rFonts w:asciiTheme="majorEastAsia" w:eastAsiaTheme="majorEastAsia" w:hAnsiTheme="majorEastAsia"/>
        </w:rPr>
        <w:t>Mesh</w:t>
      </w:r>
      <w:r w:rsidR="006F28F6" w:rsidRPr="00793D58">
        <w:rPr>
          <w:rFonts w:asciiTheme="majorEastAsia" w:eastAsiaTheme="majorEastAsia" w:hAnsiTheme="majorEastAsia" w:hint="eastAsia"/>
        </w:rPr>
        <w:t>에 불필요한 기능이 추가되어 코드의 가독성을 떨어뜨리는 결과를 불러 일으킨다.</w:t>
      </w:r>
    </w:p>
    <w:p w14:paraId="032D882F" w14:textId="546449ED" w:rsidR="006F28F6" w:rsidRPr="00793D58" w:rsidRDefault="006F28F6" w:rsidP="0094367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따라서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와 </w:t>
      </w:r>
      <w:r w:rsidRPr="00793D58">
        <w:rPr>
          <w:rFonts w:asciiTheme="majorEastAsia" w:eastAsiaTheme="majorEastAsia" w:hAnsiTheme="majorEastAsia"/>
        </w:rPr>
        <w:t xml:space="preserve">Mesh </w:t>
      </w:r>
      <w:r w:rsidRPr="00793D58">
        <w:rPr>
          <w:rFonts w:asciiTheme="majorEastAsia" w:eastAsiaTheme="majorEastAsia" w:hAnsiTheme="majorEastAsia" w:hint="eastAsia"/>
        </w:rPr>
        <w:t>Data는 분리되는 것이 맞다.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2674ED6E" w14:textId="0094151C" w:rsidR="006F28F6" w:rsidRPr="0035045A" w:rsidRDefault="006F28F6" w:rsidP="001D348F">
      <w:pPr>
        <w:pStyle w:val="ac"/>
        <w:numPr>
          <w:ilvl w:val="0"/>
          <w:numId w:val="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Animation Joint Data</w:t>
      </w:r>
    </w:p>
    <w:p w14:paraId="7596B3F5" w14:textId="430DE670" w:rsidR="006F28F6" w:rsidRPr="00793D58" w:rsidRDefault="006F28F6" w:rsidP="006F28F6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Joint Data</w:t>
      </w:r>
      <w:r w:rsidRPr="00793D58">
        <w:rPr>
          <w:rFonts w:asciiTheme="majorEastAsia" w:eastAsiaTheme="majorEastAsia" w:hAnsiTheme="majorEastAsia" w:hint="eastAsia"/>
        </w:rPr>
        <w:t xml:space="preserve">가 기존에 Animation을 실험하던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에서는 이름이 같은데 정보가 다른 이상한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들이 있어서 모든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가 하나의 </w:t>
      </w:r>
      <w:r w:rsidRPr="00793D58">
        <w:rPr>
          <w:rFonts w:asciiTheme="majorEastAsia" w:eastAsiaTheme="majorEastAsia" w:hAnsiTheme="majorEastAsia"/>
        </w:rPr>
        <w:t>Joint Data</w:t>
      </w:r>
      <w:r w:rsidRPr="00793D58">
        <w:rPr>
          <w:rFonts w:asciiTheme="majorEastAsia" w:eastAsiaTheme="majorEastAsia" w:hAnsiTheme="majorEastAsia" w:hint="eastAsia"/>
        </w:rPr>
        <w:t>를 사용하지 못하였고,</w:t>
      </w:r>
    </w:p>
    <w:p w14:paraId="20119926" w14:textId="77777777" w:rsidR="006F28F6" w:rsidRPr="00793D58" w:rsidRDefault="006F28F6" w:rsidP="006F28F6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이로 인해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마다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들이 나눠지게 되었고 그래서 Mesh가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를 들고있었지만 </w:t>
      </w:r>
    </w:p>
    <w:p w14:paraId="758A5453" w14:textId="0C3F76BC" w:rsidR="009A1E66" w:rsidRPr="00793D58" w:rsidRDefault="006F28F6" w:rsidP="00F9434A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지금 우리가 만든 </w:t>
      </w:r>
      <w:r w:rsidRPr="00793D58">
        <w:rPr>
          <w:rFonts w:asciiTheme="majorEastAsia" w:eastAsiaTheme="majorEastAsia" w:hAnsiTheme="majorEastAsia"/>
        </w:rPr>
        <w:t xml:space="preserve">FBX </w:t>
      </w:r>
      <w:r w:rsidRPr="00793D58">
        <w:rPr>
          <w:rFonts w:asciiTheme="majorEastAsia" w:eastAsiaTheme="majorEastAsia" w:hAnsiTheme="majorEastAsia" w:hint="eastAsia"/>
        </w:rPr>
        <w:t>파일은 이를 하나의 Animation Data로 제작하여도 전혀 문제가 없었다.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그래서 하나의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를 모든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가 돌려 사용하는 모양을 만들었다.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훨씬 보기 간편한 직관적인 구조가 되었다고 자부한다.</w:t>
      </w:r>
    </w:p>
    <w:p w14:paraId="60F7F7A4" w14:textId="7CD6960B" w:rsidR="006F28F6" w:rsidRPr="0035045A" w:rsidRDefault="006F28F6" w:rsidP="001D348F">
      <w:pPr>
        <w:pStyle w:val="ac"/>
        <w:numPr>
          <w:ilvl w:val="0"/>
          <w:numId w:val="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한계</w:t>
      </w:r>
    </w:p>
    <w:p w14:paraId="4F471583" w14:textId="5C2604BC" w:rsidR="006F28F6" w:rsidRPr="00793D58" w:rsidRDefault="006F28F6" w:rsidP="006F28F6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기존의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마다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>가 존재하는 경우에는 장비 교체가 쉽게 가능하였다.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M</w:t>
      </w:r>
      <w:r w:rsidRPr="00793D58">
        <w:rPr>
          <w:rFonts w:asciiTheme="majorEastAsia" w:eastAsiaTheme="majorEastAsia" w:hAnsiTheme="majorEastAsia"/>
        </w:rPr>
        <w:t>esh</w:t>
      </w:r>
      <w:r w:rsidRPr="00793D58">
        <w:rPr>
          <w:rFonts w:asciiTheme="majorEastAsia" w:eastAsiaTheme="majorEastAsia" w:hAnsiTheme="majorEastAsia" w:hint="eastAsia"/>
        </w:rPr>
        <w:t xml:space="preserve">가 Animation Data를 들고있기에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만 교체하면 자동으로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>가 교체된다.</w:t>
      </w:r>
    </w:p>
    <w:p w14:paraId="39907B30" w14:textId="3BB79937" w:rsidR="006F28F6" w:rsidRPr="00793D58" w:rsidRDefault="006F28F6" w:rsidP="006F28F6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하지만 지금 나의 코드는 A</w:t>
      </w:r>
      <w:r w:rsidRPr="00793D58">
        <w:rPr>
          <w:rFonts w:asciiTheme="majorEastAsia" w:eastAsiaTheme="majorEastAsia" w:hAnsiTheme="majorEastAsia"/>
        </w:rPr>
        <w:t>nimation Data</w:t>
      </w:r>
      <w:r w:rsidRPr="00793D58">
        <w:rPr>
          <w:rFonts w:asciiTheme="majorEastAsia" w:eastAsiaTheme="majorEastAsia" w:hAnsiTheme="majorEastAsia" w:hint="eastAsia"/>
        </w:rPr>
        <w:t xml:space="preserve">를 모든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가 공유하는 형식을 띄고 있기에 관리는 편하지만 교체에 상당한 어려움이 따른다 </w:t>
      </w:r>
    </w:p>
    <w:p w14:paraId="0D7D9F7C" w14:textId="3647FB90" w:rsidR="006F28F6" w:rsidRPr="00793D58" w:rsidRDefault="006F28F6" w:rsidP="006F28F6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만약 교체를 하게 된다면 </w:t>
      </w:r>
      <w:r w:rsidRPr="00793D58">
        <w:rPr>
          <w:rFonts w:asciiTheme="majorEastAsia" w:eastAsiaTheme="majorEastAsia" w:hAnsiTheme="majorEastAsia"/>
        </w:rPr>
        <w:t>Animation1</w:t>
      </w:r>
      <w:r w:rsidRPr="00793D58">
        <w:rPr>
          <w:rFonts w:asciiTheme="majorEastAsia" w:eastAsiaTheme="majorEastAsia" w:hAnsiTheme="majorEastAsia" w:hint="eastAsia"/>
        </w:rPr>
        <w:t xml:space="preserve">에는 있는데 </w:t>
      </w:r>
      <w:r w:rsidRPr="00793D58">
        <w:rPr>
          <w:rFonts w:asciiTheme="majorEastAsia" w:eastAsiaTheme="majorEastAsia" w:hAnsiTheme="majorEastAsia"/>
        </w:rPr>
        <w:t>Animation2</w:t>
      </w:r>
      <w:r w:rsidRPr="00793D58">
        <w:rPr>
          <w:rFonts w:asciiTheme="majorEastAsia" w:eastAsiaTheme="majorEastAsia" w:hAnsiTheme="majorEastAsia" w:hint="eastAsia"/>
        </w:rPr>
        <w:t xml:space="preserve">에는 없는 경우와 그 반대의 경우의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들 때문에 </w:t>
      </w:r>
      <w:r w:rsidRPr="00793D58">
        <w:rPr>
          <w:rFonts w:asciiTheme="majorEastAsia" w:eastAsiaTheme="majorEastAsia" w:hAnsiTheme="majorEastAsia"/>
        </w:rPr>
        <w:t>Animation</w:t>
      </w:r>
      <w:r w:rsidRPr="00793D58">
        <w:rPr>
          <w:rFonts w:asciiTheme="majorEastAsia" w:eastAsiaTheme="majorEastAsia" w:hAnsiTheme="majorEastAsia" w:hint="eastAsia"/>
        </w:rPr>
        <w:t>이 잘 동작하지 않는다.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028A8E2C" w14:textId="469F1C56" w:rsidR="006F28F6" w:rsidRPr="00793D58" w:rsidRDefault="006F28F6" w:rsidP="006F28F6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이를 위해서는 </w:t>
      </w:r>
      <w:r w:rsidRPr="00793D58">
        <w:rPr>
          <w:rFonts w:asciiTheme="majorEastAsia" w:eastAsiaTheme="majorEastAsia" w:hAnsiTheme="majorEastAsia"/>
        </w:rPr>
        <w:t>Animation Tool</w:t>
      </w:r>
      <w:r w:rsidRPr="00793D58">
        <w:rPr>
          <w:rFonts w:asciiTheme="majorEastAsia" w:eastAsiaTheme="majorEastAsia" w:hAnsiTheme="majorEastAsia" w:hint="eastAsia"/>
        </w:rPr>
        <w:t xml:space="preserve">에서 통합 </w:t>
      </w:r>
      <w:r w:rsidRPr="00793D58">
        <w:rPr>
          <w:rFonts w:asciiTheme="majorEastAsia" w:eastAsiaTheme="majorEastAsia" w:hAnsiTheme="majorEastAsia"/>
        </w:rPr>
        <w:t xml:space="preserve">Animation </w:t>
      </w:r>
      <w:r w:rsidRPr="00793D58">
        <w:rPr>
          <w:rFonts w:asciiTheme="majorEastAsia" w:eastAsiaTheme="majorEastAsia" w:hAnsiTheme="majorEastAsia" w:hint="eastAsia"/>
        </w:rPr>
        <w:t>Data를 만들어야 했지만 아직 이것 까지 하지 못하였다.</w:t>
      </w:r>
    </w:p>
    <w:p w14:paraId="610EF2BF" w14:textId="77777777" w:rsidR="00C71403" w:rsidRPr="00793D58" w:rsidRDefault="00C71403" w:rsidP="006F28F6">
      <w:pPr>
        <w:pStyle w:val="ac"/>
        <w:ind w:leftChars="0" w:left="760"/>
        <w:rPr>
          <w:rFonts w:asciiTheme="majorEastAsia" w:eastAsiaTheme="majorEastAsia" w:hAnsiTheme="majorEastAsia"/>
        </w:rPr>
      </w:pPr>
    </w:p>
    <w:p w14:paraId="04C67661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F6D43E5" w14:textId="6CB55D3A" w:rsidR="006F28F6" w:rsidRPr="0035045A" w:rsidRDefault="00943677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lastRenderedPageBreak/>
        <w:t xml:space="preserve">Animater </w:t>
      </w:r>
    </w:p>
    <w:p w14:paraId="0D92B9E6" w14:textId="77777777" w:rsidR="000B3223" w:rsidRPr="0035045A" w:rsidRDefault="000B3223" w:rsidP="001D348F">
      <w:pPr>
        <w:pStyle w:val="ac"/>
        <w:numPr>
          <w:ilvl w:val="0"/>
          <w:numId w:val="6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필요성 </w:t>
      </w:r>
    </w:p>
    <w:p w14:paraId="7ED73D80" w14:textId="05453094" w:rsidR="00943677" w:rsidRPr="00793D58" w:rsidRDefault="006F28F6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A</w:t>
      </w:r>
      <w:r w:rsidR="00943677" w:rsidRPr="00793D58">
        <w:rPr>
          <w:rFonts w:asciiTheme="majorEastAsia" w:eastAsiaTheme="majorEastAsia" w:hAnsiTheme="majorEastAsia" w:hint="eastAsia"/>
        </w:rPr>
        <w:t>ni</w:t>
      </w:r>
      <w:r w:rsidRPr="00793D58">
        <w:rPr>
          <w:rFonts w:asciiTheme="majorEastAsia" w:eastAsiaTheme="majorEastAsia" w:hAnsiTheme="majorEastAsia" w:hint="eastAsia"/>
        </w:rPr>
        <w:t>mation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Data를 하나만 사용할 것이 아니기 때문에 </w:t>
      </w:r>
      <w:r w:rsidR="000B3223" w:rsidRPr="00793D58">
        <w:rPr>
          <w:rFonts w:asciiTheme="majorEastAsia" w:eastAsiaTheme="majorEastAsia" w:hAnsiTheme="majorEastAsia" w:hint="eastAsia"/>
        </w:rPr>
        <w:t>이를 관리할 객체가 필요했다.</w:t>
      </w:r>
      <w:r w:rsidR="000B3223" w:rsidRPr="00793D58">
        <w:rPr>
          <w:rFonts w:asciiTheme="majorEastAsia" w:eastAsiaTheme="majorEastAsia" w:hAnsiTheme="majorEastAsia"/>
        </w:rPr>
        <w:t xml:space="preserve"> </w:t>
      </w:r>
    </w:p>
    <w:p w14:paraId="4A65634C" w14:textId="6FD93139" w:rsidR="000B3223" w:rsidRPr="00793D58" w:rsidRDefault="000B3223" w:rsidP="001D348F">
      <w:pPr>
        <w:pStyle w:val="ac"/>
        <w:numPr>
          <w:ilvl w:val="0"/>
          <w:numId w:val="6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 </w:t>
      </w:r>
      <w:r w:rsidRPr="0035045A">
        <w:rPr>
          <w:rFonts w:asciiTheme="majorEastAsia" w:eastAsiaTheme="majorEastAsia" w:hAnsiTheme="majorEastAsia" w:hint="eastAsia"/>
          <w:sz w:val="22"/>
        </w:rPr>
        <w:t>명세</w:t>
      </w:r>
      <w:r w:rsidR="00D80D2A" w:rsidRPr="0035045A">
        <w:rPr>
          <w:rFonts w:asciiTheme="majorEastAsia" w:eastAsiaTheme="majorEastAsia" w:hAnsiTheme="majorEastAsia" w:hint="eastAsia"/>
          <w:sz w:val="22"/>
        </w:rPr>
        <w:t>서</w:t>
      </w:r>
    </w:p>
    <w:p w14:paraId="2279A746" w14:textId="77777777" w:rsidR="000B3223" w:rsidRPr="00793D58" w:rsidRDefault="000B3223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Animater는 객체마다 하나씩 가지고 있는다.</w:t>
      </w:r>
    </w:p>
    <w:p w14:paraId="41C98588" w14:textId="2A12CAAB" w:rsidR="000B3223" w:rsidRPr="00793D58" w:rsidRDefault="00CE7E89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Joint들의 Data인 </w:t>
      </w:r>
      <w:r w:rsidRPr="00793D58">
        <w:rPr>
          <w:rFonts w:asciiTheme="majorEastAsia" w:eastAsiaTheme="majorEastAsia" w:hAnsiTheme="majorEastAsia"/>
        </w:rPr>
        <w:t>Skeleton</w:t>
      </w:r>
      <w:r w:rsidR="000B3223" w:rsidRPr="00793D58">
        <w:rPr>
          <w:rFonts w:asciiTheme="majorEastAsia" w:eastAsiaTheme="majorEastAsia" w:hAnsiTheme="majorEastAsia"/>
        </w:rPr>
        <w:t xml:space="preserve"> Data</w:t>
      </w:r>
      <w:r w:rsidR="000B3223" w:rsidRPr="00793D58">
        <w:rPr>
          <w:rFonts w:asciiTheme="majorEastAsia" w:eastAsiaTheme="majorEastAsia" w:hAnsiTheme="majorEastAsia" w:hint="eastAsia"/>
        </w:rPr>
        <w:t>를 관리한다.</w:t>
      </w:r>
    </w:p>
    <w:p w14:paraId="696FDFC5" w14:textId="1E78A3AA" w:rsidR="000B3223" w:rsidRPr="00793D58" w:rsidRDefault="000B3223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Main AABB</w:t>
      </w:r>
      <w:r w:rsidRPr="00793D58">
        <w:rPr>
          <w:rFonts w:asciiTheme="majorEastAsia" w:eastAsiaTheme="majorEastAsia" w:hAnsiTheme="majorEastAsia" w:hint="eastAsia"/>
        </w:rPr>
        <w:t xml:space="preserve">를 가지고 </w:t>
      </w:r>
      <w:r w:rsidR="00A2083E" w:rsidRPr="00793D58">
        <w:rPr>
          <w:rFonts w:asciiTheme="majorEastAsia" w:eastAsiaTheme="majorEastAsia" w:hAnsiTheme="majorEastAsia" w:hint="eastAsia"/>
        </w:rPr>
        <w:t>있다.</w:t>
      </w:r>
    </w:p>
    <w:p w14:paraId="24D2FC95" w14:textId="5A70A0A8" w:rsidR="000B3223" w:rsidRPr="0035045A" w:rsidRDefault="00A2083E" w:rsidP="001D348F">
      <w:pPr>
        <w:pStyle w:val="ac"/>
        <w:numPr>
          <w:ilvl w:val="0"/>
          <w:numId w:val="6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결과</w:t>
      </w:r>
    </w:p>
    <w:p w14:paraId="4C80E4C0" w14:textId="07F889CD" w:rsidR="000B3223" w:rsidRPr="00793D58" w:rsidRDefault="000B3223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위에서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를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와 분리한 덕분에 Animater를 </w:t>
      </w:r>
      <w:r w:rsidRPr="00793D58">
        <w:rPr>
          <w:rFonts w:asciiTheme="majorEastAsia" w:eastAsiaTheme="majorEastAsia" w:hAnsiTheme="majorEastAsia"/>
        </w:rPr>
        <w:t>ResourceManager</w:t>
      </w:r>
      <w:r w:rsidRPr="00793D58">
        <w:rPr>
          <w:rFonts w:asciiTheme="majorEastAsia" w:eastAsiaTheme="majorEastAsia" w:hAnsiTheme="majorEastAsia" w:hint="eastAsia"/>
        </w:rPr>
        <w:t xml:space="preserve">에서 제작하여 제작한 다음에 Animation정보가 있는 </w:t>
      </w:r>
      <w:r w:rsidRPr="00793D58">
        <w:rPr>
          <w:rFonts w:asciiTheme="majorEastAsia" w:eastAsiaTheme="majorEastAsia" w:hAnsiTheme="majorEastAsia"/>
        </w:rPr>
        <w:t>R</w:t>
      </w:r>
      <w:r w:rsidRPr="00793D58">
        <w:rPr>
          <w:rFonts w:asciiTheme="majorEastAsia" w:eastAsiaTheme="majorEastAsia" w:hAnsiTheme="majorEastAsia" w:hint="eastAsia"/>
        </w:rPr>
        <w:t>ender</w:t>
      </w:r>
      <w:r w:rsidRPr="00793D58">
        <w:rPr>
          <w:rFonts w:asciiTheme="majorEastAsia" w:eastAsiaTheme="majorEastAsia" w:hAnsiTheme="majorEastAsia"/>
        </w:rPr>
        <w:t>Container</w:t>
      </w:r>
      <w:r w:rsidRPr="00793D58">
        <w:rPr>
          <w:rFonts w:asciiTheme="majorEastAsia" w:eastAsiaTheme="majorEastAsia" w:hAnsiTheme="majorEastAsia" w:hint="eastAsia"/>
        </w:rPr>
        <w:t>마다 하나씩 set할 수 있었다.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64CB457A" w14:textId="3DFEE77E" w:rsidR="000B3223" w:rsidRPr="00793D58" w:rsidRDefault="000B3223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이렇게 함으로 써 관리가 쉬워 졌다고 하는 것이다.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770395D3" w14:textId="21BCE90A" w:rsidR="00F9434A" w:rsidRPr="00793D58" w:rsidRDefault="00F9434A" w:rsidP="00943717">
      <w:pPr>
        <w:pStyle w:val="ac"/>
        <w:ind w:leftChars="0" w:left="76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기존에는 이렇게 </w:t>
      </w:r>
      <w:r w:rsidRPr="00793D58">
        <w:rPr>
          <w:rFonts w:asciiTheme="majorEastAsia" w:eastAsiaTheme="majorEastAsia" w:hAnsiTheme="majorEastAsia"/>
        </w:rPr>
        <w:t>RenderContainer</w:t>
      </w:r>
      <w:r w:rsidRPr="00793D58">
        <w:rPr>
          <w:rFonts w:asciiTheme="majorEastAsia" w:eastAsiaTheme="majorEastAsia" w:hAnsiTheme="majorEastAsia" w:hint="eastAsia"/>
        </w:rPr>
        <w:t>에서 관리를 하지 못하였다.</w:t>
      </w:r>
      <w:r w:rsidRPr="00793D58">
        <w:rPr>
          <w:rFonts w:asciiTheme="majorEastAsia" w:eastAsiaTheme="majorEastAsia" w:hAnsiTheme="majorEastAsia"/>
        </w:rPr>
        <w:t xml:space="preserve"> Mesh</w:t>
      </w:r>
      <w:r w:rsidRPr="00793D58">
        <w:rPr>
          <w:rFonts w:asciiTheme="majorEastAsia" w:eastAsiaTheme="majorEastAsia" w:hAnsiTheme="majorEastAsia" w:hint="eastAsia"/>
        </w:rPr>
        <w:t xml:space="preserve">를 그릴 때 마다 다른 </w:t>
      </w:r>
      <w:r w:rsidRPr="00793D58">
        <w:rPr>
          <w:rFonts w:asciiTheme="majorEastAsia" w:eastAsiaTheme="majorEastAsia" w:hAnsiTheme="majorEastAsia"/>
        </w:rPr>
        <w:t>AnimationData</w:t>
      </w:r>
      <w:r w:rsidRPr="00793D58">
        <w:rPr>
          <w:rFonts w:asciiTheme="majorEastAsia" w:eastAsiaTheme="majorEastAsia" w:hAnsiTheme="majorEastAsia" w:hint="eastAsia"/>
        </w:rPr>
        <w:t xml:space="preserve">를 </w:t>
      </w:r>
      <w:r w:rsidRPr="00793D58">
        <w:rPr>
          <w:rFonts w:asciiTheme="majorEastAsia" w:eastAsiaTheme="majorEastAsia" w:hAnsiTheme="majorEastAsia"/>
        </w:rPr>
        <w:t>set</w:t>
      </w:r>
      <w:r w:rsidRPr="00793D58">
        <w:rPr>
          <w:rFonts w:asciiTheme="majorEastAsia" w:eastAsiaTheme="majorEastAsia" w:hAnsiTheme="majorEastAsia" w:hint="eastAsia"/>
        </w:rPr>
        <w:t xml:space="preserve">해야 했기에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의 Render과정에서 </w:t>
      </w:r>
      <w:r w:rsidRPr="00793D58">
        <w:rPr>
          <w:rFonts w:asciiTheme="majorEastAsia" w:eastAsiaTheme="majorEastAsia" w:hAnsiTheme="majorEastAsia"/>
        </w:rPr>
        <w:t>set data/ Clear data</w:t>
      </w:r>
      <w:r w:rsidRPr="00793D58">
        <w:rPr>
          <w:rFonts w:asciiTheme="majorEastAsia" w:eastAsiaTheme="majorEastAsia" w:hAnsiTheme="majorEastAsia" w:hint="eastAsia"/>
        </w:rPr>
        <w:t>과정이 있었다.</w:t>
      </w:r>
    </w:p>
    <w:p w14:paraId="5997BE26" w14:textId="7CD87A9D" w:rsidR="00F9434A" w:rsidRPr="00793D58" w:rsidRDefault="00F9434A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682A7FC2" wp14:editId="00274040">
            <wp:extent cx="6048375" cy="781050"/>
            <wp:effectExtent l="0" t="0" r="9525" b="0"/>
            <wp:docPr id="8" name="그림 8" descr="C:\Users\강지훈\AppData\Local\Microsoft\Windows\INetCacheContent.Word\a 편해진 anima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강지훈\AppData\Local\Microsoft\Windows\INetCacheContent.Word\a 편해진 anima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D862" w14:textId="506A70AF" w:rsidR="000B3223" w:rsidRPr="0035045A" w:rsidRDefault="000B3223" w:rsidP="001D348F">
      <w:pPr>
        <w:pStyle w:val="ac"/>
        <w:numPr>
          <w:ilvl w:val="0"/>
          <w:numId w:val="6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한계</w:t>
      </w:r>
    </w:p>
    <w:p w14:paraId="2498BCC4" w14:textId="594A85EA" w:rsidR="000B3223" w:rsidRPr="00793D58" w:rsidRDefault="000B3223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하지만 이 구조는 장비교체 즉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>의 수정 같은 유연성이 결여된 코드라고 하겠다.</w:t>
      </w:r>
    </w:p>
    <w:p w14:paraId="516CA6ED" w14:textId="77777777" w:rsidR="00A24E68" w:rsidRPr="00793D58" w:rsidRDefault="00A24E68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장비 교체를 구현하기 위해 두가지 중 하나를 선택해야 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1B00515B" w14:textId="05B0556B" w:rsidR="000B3223" w:rsidRPr="00793D58" w:rsidRDefault="00A24E68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하나 </w:t>
      </w:r>
      <w:r w:rsidRPr="00793D58">
        <w:rPr>
          <w:rFonts w:asciiTheme="majorEastAsia" w:eastAsiaTheme="majorEastAsia" w:hAnsiTheme="majorEastAsia"/>
        </w:rPr>
        <w:t>. Mesh</w:t>
      </w:r>
      <w:r w:rsidRPr="00793D58">
        <w:rPr>
          <w:rFonts w:asciiTheme="majorEastAsia" w:eastAsiaTheme="majorEastAsia" w:hAnsiTheme="majorEastAsia" w:hint="eastAsia"/>
        </w:rPr>
        <w:t>가 변경되면</w:t>
      </w:r>
      <w:r w:rsidRPr="00793D58">
        <w:rPr>
          <w:rFonts w:asciiTheme="majorEastAsia" w:eastAsiaTheme="majorEastAsia" w:hAnsiTheme="majorEastAsia"/>
        </w:rPr>
        <w:t xml:space="preserve"> Animater</w:t>
      </w:r>
      <w:r w:rsidRPr="00793D58">
        <w:rPr>
          <w:rFonts w:asciiTheme="majorEastAsia" w:eastAsiaTheme="majorEastAsia" w:hAnsiTheme="majorEastAsia" w:hint="eastAsia"/>
        </w:rPr>
        <w:t xml:space="preserve">에서 관리하는 </w:t>
      </w:r>
      <w:r w:rsidRPr="00793D58">
        <w:rPr>
          <w:rFonts w:asciiTheme="majorEastAsia" w:eastAsiaTheme="majorEastAsia" w:hAnsiTheme="majorEastAsia"/>
        </w:rPr>
        <w:t>AnimationData</w:t>
      </w:r>
      <w:r w:rsidRPr="00793D58">
        <w:rPr>
          <w:rFonts w:asciiTheme="majorEastAsia" w:eastAsiaTheme="majorEastAsia" w:hAnsiTheme="majorEastAsia" w:hint="eastAsia"/>
        </w:rPr>
        <w:t>까지 교체해주는 번거로운 방법과</w:t>
      </w:r>
    </w:p>
    <w:p w14:paraId="51CAE9DD" w14:textId="03CDA336" w:rsidR="00A24E68" w:rsidRPr="00793D58" w:rsidRDefault="00A24E68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둘. 처음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를 통합할 때에 하나의 </w:t>
      </w:r>
      <w:r w:rsidRPr="00793D58">
        <w:rPr>
          <w:rFonts w:asciiTheme="majorEastAsia" w:eastAsiaTheme="majorEastAsia" w:hAnsiTheme="majorEastAsia"/>
        </w:rPr>
        <w:t>Joint Tree</w:t>
      </w:r>
      <w:r w:rsidRPr="00793D58">
        <w:rPr>
          <w:rFonts w:asciiTheme="majorEastAsia" w:eastAsiaTheme="majorEastAsia" w:hAnsiTheme="majorEastAsia" w:hint="eastAsia"/>
        </w:rPr>
        <w:t xml:space="preserve">를 제작하여 여러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에서도 공유가 가능한 </w:t>
      </w:r>
      <w:r w:rsidRPr="00793D58">
        <w:rPr>
          <w:rFonts w:asciiTheme="majorEastAsia" w:eastAsiaTheme="majorEastAsia" w:hAnsiTheme="majorEastAsia"/>
        </w:rPr>
        <w:t xml:space="preserve">Animation </w:t>
      </w:r>
      <w:r w:rsidRPr="00793D58">
        <w:rPr>
          <w:rFonts w:asciiTheme="majorEastAsia" w:eastAsiaTheme="majorEastAsia" w:hAnsiTheme="majorEastAsia" w:hint="eastAsia"/>
        </w:rPr>
        <w:t>정보를 제작하거나.</w:t>
      </w:r>
      <w:r w:rsidRPr="00793D58">
        <w:rPr>
          <w:rFonts w:asciiTheme="majorEastAsia" w:eastAsiaTheme="majorEastAsia" w:hAnsiTheme="majorEastAsia"/>
        </w:rPr>
        <w:t xml:space="preserve">. </w:t>
      </w:r>
    </w:p>
    <w:p w14:paraId="02FAF4D6" w14:textId="4786E78A" w:rsidR="00700048" w:rsidRPr="00793D58" w:rsidRDefault="00700048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첫 번째 방법은 구현하기는 간단하지만 나중에 관리하기가 힘들 것이다.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1D6D6D6E" w14:textId="04414604" w:rsidR="00700048" w:rsidRPr="00793D58" w:rsidRDefault="00700048" w:rsidP="000B322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두번째 방법은 구현하기는 번거롭지만 나중에 관리하는 것이 쉬울 것이다. 따라서 나중에 장비교체가 반드시 필요할 시에 이 두 방법 중에 하나를 골라 구현해 보도록</w:t>
      </w:r>
      <w:r w:rsidR="00D06A97" w:rsidRPr="00793D58">
        <w:rPr>
          <w:rFonts w:asciiTheme="majorEastAsia" w:eastAsiaTheme="majorEastAsia" w:hAnsiTheme="majorEastAsia" w:hint="eastAsia"/>
        </w:rPr>
        <w:t xml:space="preserve"> 해야</w:t>
      </w:r>
      <w:r w:rsidR="001B0526" w:rsidRPr="00793D58">
        <w:rPr>
          <w:rFonts w:asciiTheme="majorEastAsia" w:eastAsiaTheme="majorEastAsia" w:hAnsiTheme="majorEastAsia" w:hint="eastAsia"/>
        </w:rPr>
        <w:t>한</w:t>
      </w:r>
      <w:r w:rsidR="00D06A97" w:rsidRPr="00793D58">
        <w:rPr>
          <w:rFonts w:asciiTheme="majorEastAsia" w:eastAsiaTheme="majorEastAsia" w:hAnsiTheme="majorEastAsia" w:hint="eastAsia"/>
        </w:rPr>
        <w:t>다.</w:t>
      </w:r>
    </w:p>
    <w:p w14:paraId="2DBDF836" w14:textId="77777777" w:rsidR="00177195" w:rsidRPr="00793D58" w:rsidRDefault="00177195" w:rsidP="00177195">
      <w:pPr>
        <w:ind w:left="75"/>
        <w:rPr>
          <w:rFonts w:asciiTheme="majorEastAsia" w:eastAsiaTheme="majorEastAsia" w:hAnsiTheme="majorEastAsia"/>
        </w:rPr>
      </w:pPr>
    </w:p>
    <w:p w14:paraId="38E14731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3A6E8BF" w14:textId="768A7617" w:rsidR="00C31A71" w:rsidRPr="0035045A" w:rsidRDefault="00C31A71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lastRenderedPageBreak/>
        <w:t>Mesh Texture</w:t>
      </w:r>
    </w:p>
    <w:p w14:paraId="1A2A82E4" w14:textId="0D590F3F" w:rsidR="00177195" w:rsidRPr="0035045A" w:rsidRDefault="00177195" w:rsidP="001D348F">
      <w:pPr>
        <w:pStyle w:val="ac"/>
        <w:numPr>
          <w:ilvl w:val="0"/>
          <w:numId w:val="3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필요성 </w:t>
      </w:r>
    </w:p>
    <w:p w14:paraId="2CAAA0F4" w14:textId="21DC26C0" w:rsidR="00177195" w:rsidRPr="00793D58" w:rsidRDefault="00177195" w:rsidP="00177195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우리가 사용하는 </w:t>
      </w:r>
      <w:r w:rsidRPr="00793D58">
        <w:rPr>
          <w:rFonts w:asciiTheme="majorEastAsia" w:eastAsiaTheme="majorEastAsia" w:hAnsiTheme="majorEastAsia"/>
        </w:rPr>
        <w:t>FBX</w:t>
      </w:r>
      <w:r w:rsidRPr="00793D58">
        <w:rPr>
          <w:rFonts w:asciiTheme="majorEastAsia" w:eastAsiaTheme="majorEastAsia" w:hAnsiTheme="majorEastAsia" w:hint="eastAsia"/>
        </w:rPr>
        <w:t xml:space="preserve">에는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의 </w:t>
      </w:r>
      <w:r w:rsidRPr="00793D58">
        <w:rPr>
          <w:rFonts w:asciiTheme="majorEastAsia" w:eastAsiaTheme="majorEastAsia" w:hAnsiTheme="majorEastAsia"/>
        </w:rPr>
        <w:t>Texture</w:t>
      </w:r>
      <w:r w:rsidRPr="00793D58">
        <w:rPr>
          <w:rFonts w:asciiTheme="majorEastAsia" w:eastAsiaTheme="majorEastAsia" w:hAnsiTheme="majorEastAsia" w:hint="eastAsia"/>
        </w:rPr>
        <w:t>정보가 결여되어 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그래서 Mesh에 어떻 </w:t>
      </w:r>
      <w:r w:rsidRPr="00793D58">
        <w:rPr>
          <w:rFonts w:asciiTheme="majorEastAsia" w:eastAsiaTheme="majorEastAsia" w:hAnsiTheme="majorEastAsia"/>
        </w:rPr>
        <w:t>Texture</w:t>
      </w:r>
      <w:r w:rsidRPr="00793D58">
        <w:rPr>
          <w:rFonts w:asciiTheme="majorEastAsia" w:eastAsiaTheme="majorEastAsia" w:hAnsiTheme="majorEastAsia" w:hint="eastAsia"/>
        </w:rPr>
        <w:t xml:space="preserve">가 쓰이는지 정해줄 필요가 있지만 이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의 순서도 매번 다르기 때문에 자동화 할 수가 없다 따라서 이를 </w:t>
      </w:r>
      <w:r w:rsidRPr="00793D58">
        <w:rPr>
          <w:rFonts w:asciiTheme="majorEastAsia" w:eastAsiaTheme="majorEastAsia" w:hAnsiTheme="majorEastAsia"/>
        </w:rPr>
        <w:t>Tool</w:t>
      </w:r>
      <w:r w:rsidRPr="00793D58">
        <w:rPr>
          <w:rFonts w:asciiTheme="majorEastAsia" w:eastAsiaTheme="majorEastAsia" w:hAnsiTheme="majorEastAsia" w:hint="eastAsia"/>
        </w:rPr>
        <w:t xml:space="preserve">에서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를 하나하나 보면서 정해주는 것이 필요하다.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15C74E46" w14:textId="15379199" w:rsidR="00177195" w:rsidRPr="0035045A" w:rsidRDefault="00177195" w:rsidP="001D348F">
      <w:pPr>
        <w:pStyle w:val="ac"/>
        <w:numPr>
          <w:ilvl w:val="0"/>
          <w:numId w:val="3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명세서</w:t>
      </w:r>
    </w:p>
    <w:p w14:paraId="0FD950E9" w14:textId="4593DD12" w:rsidR="00177195" w:rsidRPr="00793D58" w:rsidRDefault="00177195" w:rsidP="00177195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Tool에서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를 선택 하면 해당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가 빨간색이 되어야 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5494E231" w14:textId="1EE9FCAE" w:rsidR="00177195" w:rsidRPr="00793D58" w:rsidRDefault="00177195" w:rsidP="00177195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선택한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에 원하는 </w:t>
      </w:r>
      <w:r w:rsidRPr="00793D58">
        <w:rPr>
          <w:rFonts w:asciiTheme="majorEastAsia" w:eastAsiaTheme="majorEastAsia" w:hAnsiTheme="majorEastAsia"/>
        </w:rPr>
        <w:t>Texture</w:t>
      </w:r>
      <w:r w:rsidRPr="00793D58">
        <w:rPr>
          <w:rFonts w:asciiTheme="majorEastAsia" w:eastAsiaTheme="majorEastAsia" w:hAnsiTheme="majorEastAsia" w:hint="eastAsia"/>
        </w:rPr>
        <w:t xml:space="preserve">를 선택하면 해당 </w:t>
      </w:r>
      <w:r w:rsidRPr="00793D58">
        <w:rPr>
          <w:rFonts w:asciiTheme="majorEastAsia" w:eastAsiaTheme="majorEastAsia" w:hAnsiTheme="majorEastAsia"/>
        </w:rPr>
        <w:t>Texture</w:t>
      </w:r>
      <w:r w:rsidRPr="00793D58">
        <w:rPr>
          <w:rFonts w:asciiTheme="majorEastAsia" w:eastAsiaTheme="majorEastAsia" w:hAnsiTheme="majorEastAsia" w:hint="eastAsia"/>
        </w:rPr>
        <w:t>가 표시되어야 한다.</w:t>
      </w:r>
    </w:p>
    <w:p w14:paraId="48B2959C" w14:textId="3954CA29" w:rsidR="00177195" w:rsidRPr="00793D58" w:rsidRDefault="00177195" w:rsidP="00177195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마지막에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마다 정해진 </w:t>
      </w:r>
      <w:r w:rsidRPr="00793D58">
        <w:rPr>
          <w:rFonts w:asciiTheme="majorEastAsia" w:eastAsiaTheme="majorEastAsia" w:hAnsiTheme="majorEastAsia"/>
        </w:rPr>
        <w:t>Texture</w:t>
      </w:r>
      <w:r w:rsidRPr="00793D58">
        <w:rPr>
          <w:rFonts w:asciiTheme="majorEastAsia" w:eastAsiaTheme="majorEastAsia" w:hAnsiTheme="majorEastAsia" w:hint="eastAsia"/>
        </w:rPr>
        <w:t>를 경로까지 저장가능해야 한다.</w:t>
      </w:r>
    </w:p>
    <w:p w14:paraId="04DC46F6" w14:textId="6A42C2C4" w:rsidR="00983CA4" w:rsidRPr="00793D58" w:rsidRDefault="00983CA4" w:rsidP="001D348F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중간 결과</w:t>
      </w:r>
    </w:p>
    <w:p w14:paraId="1E36B631" w14:textId="33CFCFE3" w:rsidR="00983CA4" w:rsidRPr="00793D58" w:rsidRDefault="00A234CF" w:rsidP="00983CA4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7BF42C31" wp14:editId="615060F7">
            <wp:extent cx="2865771" cy="2160000"/>
            <wp:effectExtent l="0" t="0" r="0" b="0"/>
            <wp:docPr id="4" name="그림 4" descr="C:\Users\강지훈\AppData\Local\Microsoft\Windows\INetCacheContent.Word\0114 Animation tool b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강지훈\AppData\Local\Microsoft\Windows\INetCacheContent.Word\0114 Animation tool bas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7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D58">
        <w:rPr>
          <w:rFonts w:asciiTheme="majorEastAsia" w:eastAsiaTheme="majorEastAsia" w:hAnsiTheme="majorEastAsia"/>
        </w:rPr>
        <w:t xml:space="preserve"> </w:t>
      </w:r>
      <w:r w:rsidR="0035045A">
        <w:rPr>
          <w:rFonts w:asciiTheme="majorEastAsia" w:eastAsiaTheme="majorEastAsia" w:hAnsiTheme="majorEastAsia"/>
        </w:rPr>
        <w:pict w14:anchorId="306ACE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3.25pt;height:169.5pt">
            <v:imagedata r:id="rId12" o:title="0120 animation tool 기본 틀 완성!"/>
          </v:shape>
        </w:pict>
      </w:r>
      <w:r w:rsidR="00983CA4" w:rsidRPr="00793D58">
        <w:rPr>
          <w:rFonts w:asciiTheme="majorEastAsia" w:eastAsiaTheme="majorEastAsia" w:hAnsiTheme="majorEastAsia"/>
        </w:rPr>
        <w:t xml:space="preserve"> </w:t>
      </w:r>
    </w:p>
    <w:p w14:paraId="466700AB" w14:textId="77777777" w:rsidR="00C71403" w:rsidRPr="00793D58" w:rsidRDefault="00C71403" w:rsidP="00983CA4">
      <w:pPr>
        <w:pStyle w:val="ac"/>
        <w:ind w:leftChars="0" w:left="435"/>
        <w:rPr>
          <w:rFonts w:asciiTheme="majorEastAsia" w:eastAsiaTheme="majorEastAsia" w:hAnsiTheme="majorEastAsia"/>
        </w:rPr>
      </w:pPr>
    </w:p>
    <w:p w14:paraId="73CE718F" w14:textId="3EE3FCA7" w:rsidR="00177195" w:rsidRPr="0035045A" w:rsidRDefault="00C31A71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t>파일 쓰기</w:t>
      </w:r>
    </w:p>
    <w:p w14:paraId="2C39AE51" w14:textId="134107B8" w:rsidR="004D1991" w:rsidRPr="0035045A" w:rsidRDefault="00177195" w:rsidP="001D348F">
      <w:pPr>
        <w:pStyle w:val="ac"/>
        <w:numPr>
          <w:ilvl w:val="0"/>
          <w:numId w:val="8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M</w:t>
      </w:r>
      <w:r w:rsidRPr="0035045A">
        <w:rPr>
          <w:rFonts w:asciiTheme="majorEastAsia" w:eastAsiaTheme="majorEastAsia" w:hAnsiTheme="majorEastAsia"/>
          <w:sz w:val="22"/>
        </w:rPr>
        <w:t xml:space="preserve">esh </w:t>
      </w:r>
      <w:r w:rsidRPr="0035045A">
        <w:rPr>
          <w:rFonts w:asciiTheme="majorEastAsia" w:eastAsiaTheme="majorEastAsia" w:hAnsiTheme="majorEastAsia" w:hint="eastAsia"/>
          <w:sz w:val="22"/>
        </w:rPr>
        <w:t>출력</w:t>
      </w:r>
    </w:p>
    <w:p w14:paraId="40D1DF08" w14:textId="43F2319D" w:rsidR="00177195" w:rsidRPr="00793D58" w:rsidRDefault="00177195" w:rsidP="00177195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기존에 구조를 고민하던 것은 </w:t>
      </w:r>
      <w:r w:rsidRPr="00793D58">
        <w:rPr>
          <w:rFonts w:asciiTheme="majorEastAsia" w:eastAsiaTheme="majorEastAsia" w:hAnsiTheme="majorEastAsia"/>
        </w:rPr>
        <w:t>Animation</w:t>
      </w:r>
      <w:r w:rsidRPr="00793D58">
        <w:rPr>
          <w:rFonts w:asciiTheme="majorEastAsia" w:eastAsiaTheme="majorEastAsia" w:hAnsiTheme="majorEastAsia" w:hint="eastAsia"/>
        </w:rPr>
        <w:t xml:space="preserve">이었지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가 아니었다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는 기존의 모습 그대로 출력하고 읽으면 될 것이다.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670E599D" w14:textId="77777777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0. mesh name</w:t>
      </w:r>
    </w:p>
    <w:p w14:paraId="2C90CF93" w14:textId="77777777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&lt;string name&gt; //resource mgr에 저장할 때 사용 여기에 mesh index도 존재</w:t>
      </w:r>
    </w:p>
    <w:p w14:paraId="4A7817B0" w14:textId="77777777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 xml:space="preserve">0-1 mesh index </w:t>
      </w:r>
    </w:p>
    <w:p w14:paraId="7C319A3E" w14:textId="77777777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0-2. texture path</w:t>
      </w:r>
    </w:p>
    <w:p w14:paraId="49267A37" w14:textId="4158A92C" w:rsidR="00C040F6" w:rsidRPr="00793D58" w:rsidRDefault="00C040F6" w:rsidP="005C6042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&lt;string path&gt; //파일 이름</w:t>
      </w:r>
    </w:p>
    <w:p w14:paraId="642B5A28" w14:textId="77777777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1. vertex data</w:t>
      </w:r>
    </w:p>
    <w:p w14:paraId="4A9F102D" w14:textId="77777777" w:rsidR="0035045A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&lt;nVertex&gt;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&lt;pPosition&gt;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&lt;pNormal&gt;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&lt;pUV&gt;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&lt;pWeight&gt;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&lt;pIndex&gt;</w:t>
      </w:r>
      <w:r w:rsidR="0035045A">
        <w:rPr>
          <w:rFonts w:asciiTheme="majorEastAsia" w:eastAsiaTheme="majorEastAsia" w:hAnsiTheme="majorEastAsia"/>
        </w:rPr>
        <w:t xml:space="preserve"> </w:t>
      </w:r>
    </w:p>
    <w:p w14:paraId="0CAFD078" w14:textId="77777777" w:rsidR="0035045A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2. index data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&lt;nIndex&gt;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&lt;pIndex&gt;</w:t>
      </w:r>
    </w:p>
    <w:p w14:paraId="73BB5EE0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339C0DB" w14:textId="4FDD315B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</w:p>
    <w:p w14:paraId="18EE03A6" w14:textId="34742AFF" w:rsidR="00177195" w:rsidRPr="0035045A" w:rsidRDefault="00C040F6" w:rsidP="001D348F">
      <w:pPr>
        <w:pStyle w:val="ac"/>
        <w:numPr>
          <w:ilvl w:val="0"/>
          <w:numId w:val="8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Animation Data</w:t>
      </w:r>
    </w:p>
    <w:p w14:paraId="3217F583" w14:textId="77777777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문제는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이다 </w:t>
      </w:r>
      <w:r w:rsidRPr="00793D58">
        <w:rPr>
          <w:rFonts w:asciiTheme="majorEastAsia" w:eastAsiaTheme="majorEastAsia" w:hAnsiTheme="majorEastAsia"/>
        </w:rPr>
        <w:t>FBX</w:t>
      </w:r>
      <w:r w:rsidRPr="00793D58">
        <w:rPr>
          <w:rFonts w:asciiTheme="majorEastAsia" w:eastAsiaTheme="majorEastAsia" w:hAnsiTheme="majorEastAsia" w:hint="eastAsia"/>
        </w:rPr>
        <w:t xml:space="preserve"> Animation Data를 저장하기 전에 저장을 쉽게 하기 위하여 확실하게 </w:t>
      </w:r>
      <w:r w:rsidRPr="00793D58">
        <w:rPr>
          <w:rFonts w:asciiTheme="majorEastAsia" w:eastAsiaTheme="majorEastAsia" w:hAnsiTheme="majorEastAsia"/>
        </w:rPr>
        <w:t>Data</w:t>
      </w:r>
      <w:r w:rsidRPr="00793D58">
        <w:rPr>
          <w:rFonts w:asciiTheme="majorEastAsia" w:eastAsiaTheme="majorEastAsia" w:hAnsiTheme="majorEastAsia" w:hint="eastAsia"/>
        </w:rPr>
        <w:t>를 나누도록 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07E4D434" w14:textId="18922FFB" w:rsidR="00C040F6" w:rsidRPr="00793D58" w:rsidRDefault="00C040F6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JointData를가 원래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의 </w:t>
      </w:r>
      <w:r w:rsidRPr="00793D58">
        <w:rPr>
          <w:rFonts w:asciiTheme="majorEastAsia" w:eastAsiaTheme="majorEastAsia" w:hAnsiTheme="majorEastAsia"/>
        </w:rPr>
        <w:t>OffsetMatrix</w:t>
      </w:r>
      <w:r w:rsidRPr="00793D58">
        <w:rPr>
          <w:rFonts w:asciiTheme="majorEastAsia" w:eastAsiaTheme="majorEastAsia" w:hAnsiTheme="majorEastAsia" w:hint="eastAsia"/>
        </w:rPr>
        <w:t xml:space="preserve">정보와 해당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의 Animation정보 즉 </w:t>
      </w:r>
      <w:r w:rsidRPr="00793D58">
        <w:rPr>
          <w:rFonts w:asciiTheme="majorEastAsia" w:eastAsiaTheme="majorEastAsia" w:hAnsiTheme="majorEastAsia"/>
        </w:rPr>
        <w:t>FrameM</w:t>
      </w:r>
      <w:r w:rsidRPr="00793D58">
        <w:rPr>
          <w:rFonts w:asciiTheme="majorEastAsia" w:eastAsiaTheme="majorEastAsia" w:hAnsiTheme="majorEastAsia" w:hint="eastAsia"/>
        </w:rPr>
        <w:t xml:space="preserve">atrix까지 가지고 있었지만 Animater가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의 </w:t>
      </w:r>
      <w:r w:rsidRPr="00793D58">
        <w:rPr>
          <w:rFonts w:asciiTheme="majorEastAsia" w:eastAsiaTheme="majorEastAsia" w:hAnsiTheme="majorEastAsia"/>
        </w:rPr>
        <w:t>OffsetMtx</w:t>
      </w:r>
      <w:r w:rsidRPr="00793D58">
        <w:rPr>
          <w:rFonts w:asciiTheme="majorEastAsia" w:eastAsiaTheme="majorEastAsia" w:hAnsiTheme="majorEastAsia" w:hint="eastAsia"/>
        </w:rPr>
        <w:t xml:space="preserve">정보 즉 </w:t>
      </w:r>
      <w:r w:rsidRPr="00793D58">
        <w:rPr>
          <w:rFonts w:asciiTheme="majorEastAsia" w:eastAsiaTheme="majorEastAsia" w:hAnsiTheme="majorEastAsia"/>
        </w:rPr>
        <w:t>JointData</w:t>
      </w:r>
      <w:r w:rsidRPr="00793D58">
        <w:rPr>
          <w:rFonts w:asciiTheme="majorEastAsia" w:eastAsiaTheme="majorEastAsia" w:hAnsiTheme="majorEastAsia" w:hint="eastAsia"/>
        </w:rPr>
        <w:t xml:space="preserve">를 가지고 있고 </w:t>
      </w:r>
      <w:r w:rsidRPr="00793D58">
        <w:rPr>
          <w:rFonts w:asciiTheme="majorEastAsia" w:eastAsiaTheme="majorEastAsia" w:hAnsiTheme="majorEastAsia"/>
        </w:rPr>
        <w:t>Animation Info</w:t>
      </w:r>
      <w:r w:rsidRPr="00793D58">
        <w:rPr>
          <w:rFonts w:asciiTheme="majorEastAsia" w:eastAsiaTheme="majorEastAsia" w:hAnsiTheme="majorEastAsia" w:hint="eastAsia"/>
        </w:rPr>
        <w:t xml:space="preserve">객체가 </w:t>
      </w:r>
      <w:r w:rsidRPr="00793D58">
        <w:rPr>
          <w:rFonts w:asciiTheme="majorEastAsia" w:eastAsiaTheme="majorEastAsia" w:hAnsiTheme="majorEastAsia"/>
        </w:rPr>
        <w:t>FrameMatrix</w:t>
      </w:r>
      <w:r w:rsidRPr="00793D58">
        <w:rPr>
          <w:rFonts w:asciiTheme="majorEastAsia" w:eastAsiaTheme="majorEastAsia" w:hAnsiTheme="majorEastAsia" w:hint="eastAsia"/>
        </w:rPr>
        <w:t xml:space="preserve">즉 </w:t>
      </w:r>
      <w:r w:rsidRPr="00793D58">
        <w:rPr>
          <w:rFonts w:asciiTheme="majorEastAsia" w:eastAsiaTheme="majorEastAsia" w:hAnsiTheme="majorEastAsia"/>
        </w:rPr>
        <w:t>Animation</w:t>
      </w:r>
      <w:r w:rsidRPr="00793D58">
        <w:rPr>
          <w:rFonts w:asciiTheme="majorEastAsia" w:eastAsiaTheme="majorEastAsia" w:hAnsiTheme="majorEastAsia" w:hint="eastAsia"/>
        </w:rPr>
        <w:t>정보들을 가질 수 있도록 분리하였다.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3B476EC0" w14:textId="44EE1801" w:rsidR="001273AA" w:rsidRPr="00793D58" w:rsidRDefault="001273AA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기존의 </w:t>
      </w:r>
      <w:r w:rsidRPr="00793D58">
        <w:rPr>
          <w:rFonts w:asciiTheme="majorEastAsia" w:eastAsiaTheme="majorEastAsia" w:hAnsiTheme="majorEastAsia"/>
        </w:rPr>
        <w:t>FBX</w:t>
      </w:r>
      <w:r w:rsidRPr="00793D58">
        <w:rPr>
          <w:rFonts w:asciiTheme="majorEastAsia" w:eastAsiaTheme="majorEastAsia" w:hAnsiTheme="majorEastAsia" w:hint="eastAsia"/>
        </w:rPr>
        <w:t xml:space="preserve">파일 전용 객체들인 </w:t>
      </w:r>
      <w:r w:rsidRPr="00793D58">
        <w:rPr>
          <w:rFonts w:asciiTheme="majorEastAsia" w:eastAsiaTheme="majorEastAsia" w:hAnsiTheme="majorEastAsia"/>
        </w:rPr>
        <w:t xml:space="preserve">FBX… </w:t>
      </w:r>
      <w:r w:rsidRPr="00793D58">
        <w:rPr>
          <w:rFonts w:asciiTheme="majorEastAsia" w:eastAsiaTheme="majorEastAsia" w:hAnsiTheme="majorEastAsia" w:hint="eastAsia"/>
        </w:rPr>
        <w:t xml:space="preserve">객체들의 </w:t>
      </w:r>
      <w:r w:rsidRPr="00793D58">
        <w:rPr>
          <w:rFonts w:asciiTheme="majorEastAsia" w:eastAsiaTheme="majorEastAsia" w:hAnsiTheme="majorEastAsia"/>
        </w:rPr>
        <w:t>FBX</w:t>
      </w:r>
      <w:r w:rsidRPr="00793D58">
        <w:rPr>
          <w:rFonts w:asciiTheme="majorEastAsia" w:eastAsiaTheme="majorEastAsia" w:hAnsiTheme="majorEastAsia" w:hint="eastAsia"/>
        </w:rPr>
        <w:t>를 다 지운다.</w:t>
      </w:r>
      <w:r w:rsidRPr="00793D58">
        <w:rPr>
          <w:rFonts w:asciiTheme="majorEastAsia" w:eastAsiaTheme="majorEastAsia" w:hAnsiTheme="majorEastAsia"/>
        </w:rPr>
        <w:t xml:space="preserve"> FBX</w:t>
      </w:r>
      <w:r w:rsidRPr="00793D58">
        <w:rPr>
          <w:rFonts w:asciiTheme="majorEastAsia" w:eastAsiaTheme="majorEastAsia" w:hAnsiTheme="majorEastAsia" w:hint="eastAsia"/>
        </w:rPr>
        <w:t>에서만 사용하는 것이 아니라 모든 영역에서 사용 가능하도록 만들 것이다.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FBX</w:t>
      </w:r>
      <w:r w:rsidRPr="00793D58">
        <w:rPr>
          <w:rFonts w:asciiTheme="majorEastAsia" w:eastAsiaTheme="majorEastAsia" w:hAnsiTheme="majorEastAsia"/>
        </w:rPr>
        <w:t>Importer</w:t>
      </w:r>
      <w:r w:rsidRPr="00793D58">
        <w:rPr>
          <w:rFonts w:asciiTheme="majorEastAsia" w:eastAsiaTheme="majorEastAsia" w:hAnsiTheme="majorEastAsia" w:hint="eastAsia"/>
        </w:rPr>
        <w:t xml:space="preserve">의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와 </w:t>
      </w:r>
      <w:r w:rsidRPr="00793D58">
        <w:rPr>
          <w:rFonts w:asciiTheme="majorEastAsia" w:eastAsiaTheme="majorEastAsia" w:hAnsiTheme="majorEastAsia"/>
        </w:rPr>
        <w:t>AnimationData</w:t>
      </w:r>
      <w:r w:rsidRPr="00793D58">
        <w:rPr>
          <w:rFonts w:asciiTheme="majorEastAsia" w:eastAsiaTheme="majorEastAsia" w:hAnsiTheme="majorEastAsia" w:hint="eastAsia"/>
        </w:rPr>
        <w:t>의 의미를 변경한다.</w:t>
      </w:r>
      <w:r w:rsidRPr="00793D58">
        <w:rPr>
          <w:rFonts w:asciiTheme="majorEastAsia" w:eastAsiaTheme="majorEastAsia" w:hAnsiTheme="majorEastAsia"/>
        </w:rPr>
        <w:t xml:space="preserve"> AnimStackInfo</w:t>
      </w:r>
      <w:r w:rsidRPr="00793D58">
        <w:rPr>
          <w:rFonts w:asciiTheme="majorEastAsia" w:eastAsiaTheme="majorEastAsia" w:hAnsiTheme="majorEastAsia" w:hint="eastAsia"/>
        </w:rPr>
        <w:t xml:space="preserve">가 </w:t>
      </w:r>
      <w:r w:rsidRPr="00793D58">
        <w:rPr>
          <w:rFonts w:asciiTheme="majorEastAsia" w:eastAsiaTheme="majorEastAsia" w:hAnsiTheme="majorEastAsia"/>
        </w:rPr>
        <w:t>JointData</w:t>
      </w:r>
      <w:r w:rsidRPr="00793D58">
        <w:rPr>
          <w:rFonts w:asciiTheme="majorEastAsia" w:eastAsiaTheme="majorEastAsia" w:hAnsiTheme="majorEastAsia" w:hint="eastAsia"/>
        </w:rPr>
        <w:t xml:space="preserve">를 가지고 있도록 하고 </w:t>
      </w:r>
      <w:r w:rsidRPr="00793D58">
        <w:rPr>
          <w:rFonts w:asciiTheme="majorEastAsia" w:eastAsiaTheme="majorEastAsia" w:hAnsiTheme="majorEastAsia"/>
        </w:rPr>
        <w:t>AnimationData</w:t>
      </w:r>
      <w:r w:rsidRPr="00793D58">
        <w:rPr>
          <w:rFonts w:asciiTheme="majorEastAsia" w:eastAsiaTheme="majorEastAsia" w:hAnsiTheme="majorEastAsia" w:hint="eastAsia"/>
        </w:rPr>
        <w:t>가 frame matrix를 들고 있도록 변경하였다.</w:t>
      </w:r>
    </w:p>
    <w:p w14:paraId="7D1BB9C6" w14:textId="04E2720C" w:rsidR="00CE7E89" w:rsidRPr="00793D58" w:rsidRDefault="0035045A" w:rsidP="00C040F6">
      <w:pPr>
        <w:pStyle w:val="ac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6408915E">
          <v:shape id="_x0000_i1026" type="#_x0000_t75" style="width:7in;height:174pt">
            <v:imagedata r:id="rId13" o:title="ae animater info"/>
          </v:shape>
        </w:pict>
      </w:r>
    </w:p>
    <w:p w14:paraId="118218CD" w14:textId="4DEEB642" w:rsidR="00CE7E89" w:rsidRPr="00793D58" w:rsidRDefault="0035045A" w:rsidP="00C040F6">
      <w:pPr>
        <w:pStyle w:val="ac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4CAFFF19">
          <v:shape id="_x0000_i1027" type="#_x0000_t75" style="width:7in;height:218.25pt">
            <v:imagedata r:id="rId14" o:title="af animatino info data"/>
          </v:shape>
        </w:pict>
      </w:r>
    </w:p>
    <w:p w14:paraId="5886532A" w14:textId="135A7147" w:rsidR="001273AA" w:rsidRPr="00793D58" w:rsidRDefault="001273AA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정리하자면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가 </w:t>
      </w:r>
      <w:r w:rsidRPr="00793D58">
        <w:rPr>
          <w:rFonts w:asciiTheme="majorEastAsia" w:eastAsiaTheme="majorEastAsia" w:hAnsiTheme="majorEastAsia"/>
        </w:rPr>
        <w:t>CKeyFrame</w:t>
      </w:r>
      <w:r w:rsidRPr="00793D58">
        <w:rPr>
          <w:rFonts w:asciiTheme="majorEastAsia" w:eastAsiaTheme="majorEastAsia" w:hAnsiTheme="majorEastAsia" w:hint="eastAsia"/>
        </w:rPr>
        <w:t xml:space="preserve">벡터를 가지고 </w:t>
      </w:r>
      <w:r w:rsidRPr="00793D58">
        <w:rPr>
          <w:rFonts w:asciiTheme="majorEastAsia" w:eastAsiaTheme="majorEastAsia" w:hAnsiTheme="majorEastAsia"/>
        </w:rPr>
        <w:t>Joint</w:t>
      </w:r>
      <w:r w:rsidRPr="00793D58">
        <w:rPr>
          <w:rFonts w:asciiTheme="majorEastAsia" w:eastAsiaTheme="majorEastAsia" w:hAnsiTheme="majorEastAsia" w:hint="eastAsia"/>
        </w:rPr>
        <w:t xml:space="preserve">는 그대로 </w:t>
      </w:r>
      <w:r w:rsidRPr="00793D58">
        <w:rPr>
          <w:rFonts w:asciiTheme="majorEastAsia" w:eastAsiaTheme="majorEastAsia" w:hAnsiTheme="majorEastAsia"/>
        </w:rPr>
        <w:t>CKeyFrame</w:t>
      </w:r>
      <w:r w:rsidRPr="00793D58">
        <w:rPr>
          <w:rFonts w:asciiTheme="majorEastAsia" w:eastAsiaTheme="majorEastAsia" w:hAnsiTheme="majorEastAsia" w:hint="eastAsia"/>
        </w:rPr>
        <w:t>정보만 뺀다.</w:t>
      </w:r>
    </w:p>
    <w:p w14:paraId="0FB873DB" w14:textId="68542FFF" w:rsidR="00CE7E89" w:rsidRPr="00793D58" w:rsidRDefault="00CE7E89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이로써 출력할 </w:t>
      </w:r>
      <w:r w:rsidR="001875FF" w:rsidRPr="00793D58">
        <w:rPr>
          <w:rFonts w:asciiTheme="majorEastAsia" w:eastAsiaTheme="majorEastAsia" w:hAnsiTheme="majorEastAsia" w:hint="eastAsia"/>
        </w:rPr>
        <w:t xml:space="preserve">때의 </w:t>
      </w:r>
      <w:r w:rsidR="005D05A1" w:rsidRPr="00793D58">
        <w:rPr>
          <w:rFonts w:asciiTheme="majorEastAsia" w:eastAsiaTheme="majorEastAsia" w:hAnsiTheme="majorEastAsia" w:hint="eastAsia"/>
        </w:rPr>
        <w:t>코드가 정돈</w:t>
      </w:r>
      <w:r w:rsidR="001875FF" w:rsidRPr="00793D58">
        <w:rPr>
          <w:rFonts w:asciiTheme="majorEastAsia" w:eastAsiaTheme="majorEastAsia" w:hAnsiTheme="majorEastAsia" w:hint="eastAsia"/>
        </w:rPr>
        <w:t>된</w:t>
      </w:r>
      <w:r w:rsidR="005D05A1" w:rsidRPr="00793D58">
        <w:rPr>
          <w:rFonts w:asciiTheme="majorEastAsia" w:eastAsiaTheme="majorEastAsia" w:hAnsiTheme="majorEastAsia" w:hint="eastAsia"/>
        </w:rPr>
        <w:t>다.</w:t>
      </w:r>
      <w:r w:rsidR="003D6BDA" w:rsidRPr="00793D58">
        <w:rPr>
          <w:rFonts w:asciiTheme="majorEastAsia" w:eastAsiaTheme="majorEastAsia" w:hAnsiTheme="majorEastAsia"/>
        </w:rPr>
        <w:t xml:space="preserve"> A</w:t>
      </w:r>
      <w:r w:rsidR="003D6BDA" w:rsidRPr="00793D58">
        <w:rPr>
          <w:rFonts w:asciiTheme="majorEastAsia" w:eastAsiaTheme="majorEastAsia" w:hAnsiTheme="majorEastAsia" w:hint="eastAsia"/>
        </w:rPr>
        <w:t xml:space="preserve">nimater는 </w:t>
      </w:r>
      <w:r w:rsidR="003D6BDA" w:rsidRPr="00793D58">
        <w:rPr>
          <w:rFonts w:asciiTheme="majorEastAsia" w:eastAsiaTheme="majorEastAsia" w:hAnsiTheme="majorEastAsia"/>
        </w:rPr>
        <w:t>Joint</w:t>
      </w:r>
      <w:r w:rsidR="003D6BDA" w:rsidRPr="00793D58">
        <w:rPr>
          <w:rFonts w:asciiTheme="majorEastAsia" w:eastAsiaTheme="majorEastAsia" w:hAnsiTheme="majorEastAsia" w:hint="eastAsia"/>
        </w:rPr>
        <w:t xml:space="preserve">들의 정보 즉 </w:t>
      </w:r>
      <w:r w:rsidR="003D6BDA" w:rsidRPr="00793D58">
        <w:rPr>
          <w:rFonts w:asciiTheme="majorEastAsia" w:eastAsiaTheme="majorEastAsia" w:hAnsiTheme="majorEastAsia"/>
        </w:rPr>
        <w:t>Skeleton Data</w:t>
      </w:r>
      <w:r w:rsidR="003D6BDA" w:rsidRPr="00793D58">
        <w:rPr>
          <w:rFonts w:asciiTheme="majorEastAsia" w:eastAsiaTheme="majorEastAsia" w:hAnsiTheme="majorEastAsia" w:hint="eastAsia"/>
        </w:rPr>
        <w:t>를 출력하고</w:t>
      </w:r>
    </w:p>
    <w:p w14:paraId="00C225BA" w14:textId="244F0D4E" w:rsidR="003D6BDA" w:rsidRPr="00793D58" w:rsidRDefault="003D6BDA" w:rsidP="00C040F6">
      <w:pPr>
        <w:pStyle w:val="ac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Animation Info는 animation Data즉 </w:t>
      </w:r>
      <w:r w:rsidRPr="00793D58">
        <w:rPr>
          <w:rFonts w:asciiTheme="majorEastAsia" w:eastAsiaTheme="majorEastAsia" w:hAnsiTheme="majorEastAsia"/>
        </w:rPr>
        <w:t>Frame Matrix</w:t>
      </w:r>
      <w:r w:rsidRPr="00793D58">
        <w:rPr>
          <w:rFonts w:asciiTheme="majorEastAsia" w:eastAsiaTheme="majorEastAsia" w:hAnsiTheme="majorEastAsia" w:hint="eastAsia"/>
        </w:rPr>
        <w:t>를 출력한다.</w:t>
      </w:r>
    </w:p>
    <w:p w14:paraId="09128735" w14:textId="4E956F23" w:rsidR="00C040F6" w:rsidRPr="00793D58" w:rsidRDefault="00C040F6" w:rsidP="001D5EB3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lastRenderedPageBreak/>
        <w:t>Animater</w:t>
      </w:r>
    </w:p>
    <w:p w14:paraId="18E17231" w14:textId="24655F7D" w:rsidR="00D81D6A" w:rsidRPr="00793D58" w:rsidRDefault="00D81D6A" w:rsidP="00D81D6A">
      <w:pPr>
        <w:ind w:left="80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&lt;MainAABB&gt;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&lt;Joint Count&gt;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&lt;Joint Offset Matrix&gt;</w:t>
      </w:r>
    </w:p>
    <w:p w14:paraId="3B5403C8" w14:textId="7B955002" w:rsidR="00C040F6" w:rsidRPr="00793D58" w:rsidRDefault="00C040F6" w:rsidP="001D5EB3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AnimationInfo</w:t>
      </w:r>
      <w:r w:rsidRPr="00793D58">
        <w:rPr>
          <w:rFonts w:asciiTheme="majorEastAsia" w:eastAsiaTheme="majorEastAsia" w:hAnsiTheme="majorEastAsia" w:hint="eastAsia"/>
        </w:rPr>
        <w:t xml:space="preserve">s </w:t>
      </w:r>
    </w:p>
    <w:p w14:paraId="1434962A" w14:textId="5B25540A" w:rsidR="00D81D6A" w:rsidRPr="00793D58" w:rsidRDefault="00D81D6A" w:rsidP="00D81D6A">
      <w:pPr>
        <w:ind w:left="80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&lt;</w:t>
      </w:r>
      <w:r w:rsidRPr="00793D58">
        <w:rPr>
          <w:rFonts w:asciiTheme="majorEastAsia" w:eastAsiaTheme="majorEastAsia" w:hAnsiTheme="majorEastAsia"/>
        </w:rPr>
        <w:t>animation Count</w:t>
      </w:r>
      <w:r w:rsidRPr="00793D58">
        <w:rPr>
          <w:rFonts w:asciiTheme="majorEastAsia" w:eastAsiaTheme="majorEastAsia" w:hAnsiTheme="majorEastAsia" w:hint="eastAsia"/>
        </w:rPr>
        <w:t>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모든 </w:t>
      </w:r>
      <w:r w:rsidRPr="00793D58">
        <w:rPr>
          <w:rFonts w:asciiTheme="majorEastAsia" w:eastAsiaTheme="majorEastAsia" w:hAnsiTheme="majorEastAsia"/>
        </w:rPr>
        <w:t>animation</w:t>
      </w:r>
      <w:r w:rsidRPr="00793D58">
        <w:rPr>
          <w:rFonts w:asciiTheme="majorEastAsia" w:eastAsiaTheme="majorEastAsia" w:hAnsiTheme="majorEastAsia" w:hint="eastAsia"/>
        </w:rPr>
        <w:t>에 대해</w:t>
      </w:r>
      <w:r w:rsidR="0035045A">
        <w:rPr>
          <w:rFonts w:asciiTheme="majorEastAsia" w:eastAsiaTheme="majorEastAsia" w:hAnsiTheme="majorEastAsia" w:hint="eastAsia"/>
        </w:rPr>
        <w:t xml:space="preserve"> </w:t>
      </w:r>
      <w:r w:rsidRPr="00793D58">
        <w:rPr>
          <w:rFonts w:asciiTheme="majorEastAsia" w:eastAsiaTheme="majorEastAsia" w:hAnsiTheme="majorEastAsia"/>
        </w:rPr>
        <w:t>&lt;JointOBB&gt;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&lt;animation speed&gt;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</w:t>
      </w:r>
      <w:r w:rsidRPr="00793D58">
        <w:rPr>
          <w:rFonts w:asciiTheme="majorEastAsia" w:eastAsiaTheme="majorEastAsia" w:hAnsiTheme="majorEastAsia" w:hint="eastAsia"/>
        </w:rPr>
        <w:t>frameCount</w:t>
      </w:r>
      <w:r w:rsidRPr="00793D58">
        <w:rPr>
          <w:rFonts w:asciiTheme="majorEastAsia" w:eastAsiaTheme="majorEastAsia" w:hAnsiTheme="majorEastAsia"/>
        </w:rPr>
        <w:t>&gt;</w:t>
      </w:r>
      <w:r w:rsidR="0035045A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</w:rPr>
        <w:t>&lt;frameMatrix&gt;</w:t>
      </w:r>
    </w:p>
    <w:p w14:paraId="2529E5BD" w14:textId="77777777" w:rsidR="001273AA" w:rsidRPr="00793D58" w:rsidRDefault="001273AA" w:rsidP="001273AA">
      <w:pPr>
        <w:ind w:left="720"/>
        <w:rPr>
          <w:rFonts w:asciiTheme="majorEastAsia" w:eastAsiaTheme="majorEastAsia" w:hAnsiTheme="majorEastAsia"/>
        </w:rPr>
      </w:pPr>
    </w:p>
    <w:p w14:paraId="521C658D" w14:textId="77777777" w:rsidR="001273AA" w:rsidRPr="0035045A" w:rsidRDefault="001273AA" w:rsidP="001D348F">
      <w:pPr>
        <w:pStyle w:val="ac"/>
        <w:numPr>
          <w:ilvl w:val="0"/>
          <w:numId w:val="8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Exporter</w:t>
      </w:r>
    </w:p>
    <w:p w14:paraId="61C808B6" w14:textId="716A9E95" w:rsidR="001273AA" w:rsidRPr="00793D58" w:rsidRDefault="001273AA" w:rsidP="007D743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file을 출력할 객체를 추상화 해서binary/ txt 두가지 방식을 지원 하도록 하자 지금은 눈에 보여야 하니까 txt로 진행하다가 나중에 binary로 변경하도록 한다.</w:t>
      </w:r>
    </w:p>
    <w:p w14:paraId="2252A74D" w14:textId="026A0FDE" w:rsidR="00D81D6A" w:rsidRPr="00793D58" w:rsidRDefault="00D81D6A" w:rsidP="007D743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Exporter가 정보를 출력하는 것을 관장하는데 </w:t>
      </w:r>
      <w:r w:rsidR="00664C85" w:rsidRPr="00793D58">
        <w:rPr>
          <w:rFonts w:asciiTheme="majorEastAsia" w:eastAsiaTheme="majorEastAsia" w:hAnsiTheme="majorEastAsia" w:hint="eastAsia"/>
        </w:rPr>
        <w:t>이 때 출력하는 방법을 가상화 해서 File</w:t>
      </w:r>
      <w:r w:rsidR="00664C85" w:rsidRPr="00793D58">
        <w:rPr>
          <w:rFonts w:asciiTheme="majorEastAsia" w:eastAsiaTheme="majorEastAsia" w:hAnsiTheme="majorEastAsia"/>
        </w:rPr>
        <w:t>Exporter</w:t>
      </w:r>
      <w:r w:rsidR="00664C85" w:rsidRPr="00793D58">
        <w:rPr>
          <w:rFonts w:asciiTheme="majorEastAsia" w:eastAsiaTheme="majorEastAsia" w:hAnsiTheme="majorEastAsia" w:hint="eastAsia"/>
        </w:rPr>
        <w:t>를제작하였다.</w:t>
      </w:r>
      <w:r w:rsidR="00664C85" w:rsidRPr="00793D58">
        <w:rPr>
          <w:rFonts w:asciiTheme="majorEastAsia" w:eastAsiaTheme="majorEastAsia" w:hAnsiTheme="majorEastAsia"/>
        </w:rPr>
        <w:t xml:space="preserve"> WriteUINT, WriteFloat</w:t>
      </w:r>
      <w:r w:rsidR="00664C85" w:rsidRPr="00793D58">
        <w:rPr>
          <w:rFonts w:asciiTheme="majorEastAsia" w:eastAsiaTheme="majorEastAsia" w:hAnsiTheme="majorEastAsia" w:hint="eastAsia"/>
        </w:rPr>
        <w:t xml:space="preserve">등 함수를 가상화 하여 쓰는 방법에 따라서 </w:t>
      </w:r>
      <w:r w:rsidR="00664C85" w:rsidRPr="00793D58">
        <w:rPr>
          <w:rFonts w:asciiTheme="majorEastAsia" w:eastAsiaTheme="majorEastAsia" w:hAnsiTheme="majorEastAsia"/>
        </w:rPr>
        <w:t>txt, binary</w:t>
      </w:r>
      <w:r w:rsidR="00664C85" w:rsidRPr="00793D58">
        <w:rPr>
          <w:rFonts w:asciiTheme="majorEastAsia" w:eastAsiaTheme="majorEastAsia" w:hAnsiTheme="majorEastAsia" w:hint="eastAsia"/>
        </w:rPr>
        <w:t>로 나누려고 하였다.</w:t>
      </w:r>
      <w:r w:rsidR="00664C85" w:rsidRPr="00793D58">
        <w:rPr>
          <w:rFonts w:asciiTheme="majorEastAsia" w:eastAsiaTheme="majorEastAsia" w:hAnsiTheme="majorEastAsia"/>
        </w:rPr>
        <w:t xml:space="preserve"> </w:t>
      </w:r>
      <w:r w:rsidR="00664C85" w:rsidRPr="00793D58">
        <w:rPr>
          <w:rFonts w:asciiTheme="majorEastAsia" w:eastAsiaTheme="majorEastAsia" w:hAnsiTheme="majorEastAsia" w:hint="eastAsia"/>
        </w:rPr>
        <w:t xml:space="preserve">현재는 </w:t>
      </w:r>
      <w:r w:rsidR="00664C85" w:rsidRPr="00793D58">
        <w:rPr>
          <w:rFonts w:asciiTheme="majorEastAsia" w:eastAsiaTheme="majorEastAsia" w:hAnsiTheme="majorEastAsia"/>
        </w:rPr>
        <w:t>txt</w:t>
      </w:r>
      <w:r w:rsidR="00664C85" w:rsidRPr="00793D58">
        <w:rPr>
          <w:rFonts w:asciiTheme="majorEastAsia" w:eastAsiaTheme="majorEastAsia" w:hAnsiTheme="majorEastAsia" w:hint="eastAsia"/>
        </w:rPr>
        <w:t>만을 사용하고 있다.</w:t>
      </w:r>
      <w:r w:rsidR="00664C85" w:rsidRPr="00793D58">
        <w:rPr>
          <w:rFonts w:asciiTheme="majorEastAsia" w:eastAsiaTheme="majorEastAsia" w:hAnsiTheme="majorEastAsia"/>
        </w:rPr>
        <w:t xml:space="preserve"> </w:t>
      </w:r>
      <w:r w:rsidR="00664C85" w:rsidRPr="00793D58">
        <w:rPr>
          <w:rFonts w:asciiTheme="majorEastAsia" w:eastAsiaTheme="majorEastAsia" w:hAnsiTheme="majorEastAsia" w:hint="eastAsia"/>
        </w:rPr>
        <w:t xml:space="preserve">나중에 느리다면 변경 </w:t>
      </w:r>
      <w:r w:rsidR="0037191A" w:rsidRPr="00793D58">
        <w:rPr>
          <w:rFonts w:asciiTheme="majorEastAsia" w:eastAsiaTheme="majorEastAsia" w:hAnsiTheme="majorEastAsia" w:hint="eastAsia"/>
        </w:rPr>
        <w:t>하겠다</w:t>
      </w:r>
      <w:r w:rsidR="00664C85" w:rsidRPr="00793D58">
        <w:rPr>
          <w:rFonts w:asciiTheme="majorEastAsia" w:eastAsiaTheme="majorEastAsia" w:hAnsiTheme="majorEastAsia" w:hint="eastAsia"/>
        </w:rPr>
        <w:t>.</w:t>
      </w:r>
    </w:p>
    <w:p w14:paraId="32ADF392" w14:textId="3DE72DD6" w:rsidR="00664C85" w:rsidRPr="00793D58" w:rsidRDefault="0035045A" w:rsidP="007D7433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532BBEE8">
          <v:shape id="_x0000_i1028" type="#_x0000_t75" style="width:368.25pt;height:36pt">
            <v:imagedata r:id="rId15" o:title="ab exporter"/>
          </v:shape>
        </w:pict>
      </w:r>
    </w:p>
    <w:p w14:paraId="68D63B70" w14:textId="3E8A3E2A" w:rsidR="00CE7E89" w:rsidRPr="00793D58" w:rsidRDefault="0035045A" w:rsidP="007D7433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53BACD14">
          <v:shape id="_x0000_i1029" type="#_x0000_t75" style="width:503.25pt;height:153.75pt">
            <v:imagedata r:id="rId16" o:title="ac file exporter"/>
          </v:shape>
        </w:pict>
      </w:r>
    </w:p>
    <w:p w14:paraId="587FA6AD" w14:textId="0077FF18" w:rsidR="00CE7E89" w:rsidRPr="00793D58" w:rsidRDefault="0035045A" w:rsidP="007D7433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0ACADB34">
          <v:shape id="_x0000_i1030" type="#_x0000_t75" style="width:503.25pt;height:84pt">
            <v:imagedata r:id="rId17" o:title="ad txt exporter"/>
          </v:shape>
        </w:pict>
      </w:r>
    </w:p>
    <w:p w14:paraId="52476660" w14:textId="4FEC04B5" w:rsidR="00C040F6" w:rsidRDefault="00AC07C3" w:rsidP="00AC07C3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이로 인해 나중에 새로운 출력 방식을 도입 할 때 활로를 미리 연 것과 같다!</w:t>
      </w:r>
    </w:p>
    <w:p w14:paraId="2C7D6F78" w14:textId="77777777" w:rsidR="0035045A" w:rsidRPr="00793D58" w:rsidRDefault="0035045A" w:rsidP="00AC07C3">
      <w:pPr>
        <w:pStyle w:val="ac"/>
        <w:ind w:leftChars="0" w:left="795"/>
        <w:rPr>
          <w:rFonts w:asciiTheme="majorEastAsia" w:eastAsiaTheme="majorEastAsia" w:hAnsiTheme="majorEastAsia"/>
        </w:rPr>
      </w:pPr>
    </w:p>
    <w:p w14:paraId="0DCD45C2" w14:textId="42EA0F69" w:rsidR="007D7433" w:rsidRPr="0035045A" w:rsidRDefault="007D7433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t>File Based Mesh</w:t>
      </w:r>
    </w:p>
    <w:p w14:paraId="234404E9" w14:textId="3666725F" w:rsidR="007D7433" w:rsidRPr="0035045A" w:rsidRDefault="007D7433" w:rsidP="001D348F">
      <w:pPr>
        <w:pStyle w:val="ac"/>
        <w:numPr>
          <w:ilvl w:val="0"/>
          <w:numId w:val="10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방법</w:t>
      </w:r>
    </w:p>
    <w:p w14:paraId="56B64C07" w14:textId="335FD19D" w:rsidR="007D7433" w:rsidRPr="00793D58" w:rsidRDefault="007D7433" w:rsidP="007D7433">
      <w:pPr>
        <w:ind w:left="72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일단 </w:t>
      </w:r>
      <w:r w:rsidRPr="00793D58">
        <w:rPr>
          <w:rFonts w:asciiTheme="majorEastAsia" w:eastAsiaTheme="majorEastAsia" w:hAnsiTheme="majorEastAsia"/>
        </w:rPr>
        <w:t>File Based Mesh</w:t>
      </w:r>
      <w:r w:rsidRPr="00793D58">
        <w:rPr>
          <w:rFonts w:asciiTheme="majorEastAsia" w:eastAsiaTheme="majorEastAsia" w:hAnsiTheme="majorEastAsia" w:hint="eastAsia"/>
        </w:rPr>
        <w:t xml:space="preserve">가 꼭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가 존재하는 것이 아니기에 Animation Data가 있는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와 없는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>를 나눠야 했지만 그러면 내가 힘들어 진다. 그래서 animtaion 정보와. mesh의 정보를 같이 두었다.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대부분 </w:t>
      </w:r>
      <w:r w:rsidRPr="00793D58">
        <w:rPr>
          <w:rFonts w:asciiTheme="majorEastAsia" w:eastAsiaTheme="majorEastAsia" w:hAnsiTheme="majorEastAsia"/>
        </w:rPr>
        <w:t>Animation Data</w:t>
      </w:r>
      <w:r w:rsidRPr="00793D58">
        <w:rPr>
          <w:rFonts w:asciiTheme="majorEastAsia" w:eastAsiaTheme="majorEastAsia" w:hAnsiTheme="majorEastAsia" w:hint="eastAsia"/>
        </w:rPr>
        <w:t xml:space="preserve">를 가지고 있고 나중에 필요하면 바로 만들 수 있기에 나중에 필요할 때 따로 제작한다. </w:t>
      </w:r>
    </w:p>
    <w:p w14:paraId="0D5EC4B0" w14:textId="6B8A14C0" w:rsidR="007D7433" w:rsidRPr="0035045A" w:rsidRDefault="008A2E5C" w:rsidP="001D348F">
      <w:pPr>
        <w:pStyle w:val="ac"/>
        <w:numPr>
          <w:ilvl w:val="0"/>
          <w:numId w:val="10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lastRenderedPageBreak/>
        <w:t xml:space="preserve">Load방법 </w:t>
      </w:r>
    </w:p>
    <w:p w14:paraId="2B4AF4C0" w14:textId="019AE747" w:rsidR="008A2E5C" w:rsidRPr="00793D58" w:rsidRDefault="008A2E5C" w:rsidP="008A2E5C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CreateMesh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함수를 </w:t>
      </w:r>
      <w:r w:rsidRPr="00793D58">
        <w:rPr>
          <w:rFonts w:asciiTheme="majorEastAsia" w:eastAsiaTheme="majorEastAsia" w:hAnsiTheme="majorEastAsia"/>
        </w:rPr>
        <w:t>static</w:t>
      </w:r>
      <w:r w:rsidRPr="00793D58">
        <w:rPr>
          <w:rFonts w:asciiTheme="majorEastAsia" w:eastAsiaTheme="majorEastAsia" w:hAnsiTheme="majorEastAsia" w:hint="eastAsia"/>
        </w:rPr>
        <w:t xml:space="preserve">함수로 제작하여 인자의 확장자를 보고 FBX인지 </w:t>
      </w:r>
      <w:r w:rsidRPr="00793D58">
        <w:rPr>
          <w:rFonts w:asciiTheme="majorEastAsia" w:eastAsiaTheme="majorEastAsia" w:hAnsiTheme="majorEastAsia"/>
        </w:rPr>
        <w:t>GJM</w:t>
      </w:r>
      <w:r w:rsidRPr="00793D58">
        <w:rPr>
          <w:rFonts w:asciiTheme="majorEastAsia" w:eastAsiaTheme="majorEastAsia" w:hAnsiTheme="majorEastAsia" w:hint="eastAsia"/>
        </w:rPr>
        <w:t xml:space="preserve">인지 판단한다음 해당하는 </w:t>
      </w:r>
      <w:r w:rsidRPr="00793D58">
        <w:rPr>
          <w:rFonts w:asciiTheme="majorEastAsia" w:eastAsiaTheme="majorEastAsia" w:hAnsiTheme="majorEastAsia"/>
        </w:rPr>
        <w:t>Create</w:t>
      </w:r>
      <w:r w:rsidRPr="00793D58">
        <w:rPr>
          <w:rFonts w:asciiTheme="majorEastAsia" w:eastAsiaTheme="majorEastAsia" w:hAnsiTheme="majorEastAsia" w:hint="eastAsia"/>
        </w:rPr>
        <w:t>함수를 호출하도록 한다.</w:t>
      </w:r>
    </w:p>
    <w:p w14:paraId="2EA7505B" w14:textId="1CB12A31" w:rsidR="006E6FDB" w:rsidRPr="00793D58" w:rsidRDefault="0035045A" w:rsidP="008A2E5C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4480B0D4">
          <v:shape id="_x0000_i1031" type="#_x0000_t75" style="width:503.25pt;height:45pt">
            <v:imagedata r:id="rId18" o:title="ba file based mesh"/>
          </v:shape>
        </w:pict>
      </w:r>
    </w:p>
    <w:p w14:paraId="53AC66E7" w14:textId="017BA61D" w:rsidR="006E6FDB" w:rsidRPr="00793D58" w:rsidRDefault="0035045A" w:rsidP="008A2E5C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2FE4B7A4">
          <v:shape id="_x0000_i1032" type="#_x0000_t75" style="width:7in;height:128.25pt">
            <v:imagedata r:id="rId19" o:title="bb file based mesh 생성 방법"/>
          </v:shape>
        </w:pict>
      </w:r>
    </w:p>
    <w:p w14:paraId="3171DB24" w14:textId="063982C5" w:rsidR="007D7433" w:rsidRPr="00793D58" w:rsidRDefault="008A2E5C" w:rsidP="008A2E5C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 때 해당 파일에서 원하는 정보를 얻은 다음 </w:t>
      </w:r>
      <w:r w:rsidRPr="00793D58">
        <w:rPr>
          <w:rFonts w:asciiTheme="majorEastAsia" w:eastAsiaTheme="majorEastAsia" w:hAnsiTheme="majorEastAsia"/>
        </w:rPr>
        <w:t>set</w:t>
      </w:r>
      <w:r w:rsidRPr="00793D58">
        <w:rPr>
          <w:rFonts w:asciiTheme="majorEastAsia" w:eastAsiaTheme="majorEastAsia" w:hAnsiTheme="majorEastAsia" w:hint="eastAsia"/>
        </w:rPr>
        <w:t xml:space="preserve">함수로 모든 정보를 </w:t>
      </w:r>
      <w:r w:rsidRPr="00793D58">
        <w:rPr>
          <w:rFonts w:asciiTheme="majorEastAsia" w:eastAsiaTheme="majorEastAsia" w:hAnsiTheme="majorEastAsia"/>
        </w:rPr>
        <w:t>set</w:t>
      </w:r>
      <w:r w:rsidRPr="00793D58">
        <w:rPr>
          <w:rFonts w:asciiTheme="majorEastAsia" w:eastAsiaTheme="majorEastAsia" w:hAnsiTheme="majorEastAsia" w:hint="eastAsia"/>
        </w:rPr>
        <w:t xml:space="preserve">한 후에 </w:t>
      </w:r>
      <w:r w:rsidRPr="00793D58">
        <w:rPr>
          <w:rFonts w:asciiTheme="majorEastAsia" w:eastAsiaTheme="majorEastAsia" w:hAnsiTheme="majorEastAsia"/>
        </w:rPr>
        <w:t>Mesh</w:t>
      </w:r>
      <w:r w:rsidRPr="00793D58">
        <w:rPr>
          <w:rFonts w:asciiTheme="majorEastAsia" w:eastAsiaTheme="majorEastAsia" w:hAnsiTheme="majorEastAsia" w:hint="eastAsia"/>
        </w:rPr>
        <w:t xml:space="preserve">의 </w:t>
      </w:r>
      <w:r w:rsidRPr="00793D58">
        <w:rPr>
          <w:rFonts w:asciiTheme="majorEastAsia" w:eastAsiaTheme="majorEastAsia" w:hAnsiTheme="majorEastAsia"/>
        </w:rPr>
        <w:t>Begin</w:t>
      </w:r>
      <w:r w:rsidRPr="00793D58">
        <w:rPr>
          <w:rFonts w:asciiTheme="majorEastAsia" w:eastAsiaTheme="majorEastAsia" w:hAnsiTheme="majorEastAsia" w:hint="eastAsia"/>
        </w:rPr>
        <w:t xml:space="preserve">함수로 </w:t>
      </w:r>
      <w:r w:rsidRPr="00793D58">
        <w:rPr>
          <w:rFonts w:asciiTheme="majorEastAsia" w:eastAsiaTheme="majorEastAsia" w:hAnsiTheme="majorEastAsia"/>
        </w:rPr>
        <w:t>Vertex Buffer</w:t>
      </w:r>
      <w:r w:rsidRPr="00793D58">
        <w:rPr>
          <w:rFonts w:asciiTheme="majorEastAsia" w:eastAsiaTheme="majorEastAsia" w:hAnsiTheme="majorEastAsia" w:hint="eastAsia"/>
        </w:rPr>
        <w:t xml:space="preserve">와 </w:t>
      </w:r>
      <w:r w:rsidRPr="00793D58">
        <w:rPr>
          <w:rFonts w:asciiTheme="majorEastAsia" w:eastAsiaTheme="majorEastAsia" w:hAnsiTheme="majorEastAsia"/>
        </w:rPr>
        <w:t>Index buffer</w:t>
      </w:r>
      <w:r w:rsidRPr="00793D58">
        <w:rPr>
          <w:rFonts w:asciiTheme="majorEastAsia" w:eastAsiaTheme="majorEastAsia" w:hAnsiTheme="majorEastAsia" w:hint="eastAsia"/>
        </w:rPr>
        <w:t>를 제작한다.</w:t>
      </w:r>
    </w:p>
    <w:p w14:paraId="675A64BB" w14:textId="4D90CD28" w:rsidR="008A2E5C" w:rsidRPr="00793D58" w:rsidRDefault="0035045A" w:rsidP="008A2E5C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56662F10">
          <v:shape id="_x0000_i1033" type="#_x0000_t75" style="width:386.25pt;height:111.75pt">
            <v:imagedata r:id="rId20" o:title="bc mesh info set"/>
          </v:shape>
        </w:pict>
      </w:r>
    </w:p>
    <w:p w14:paraId="471B6826" w14:textId="0C78264D" w:rsidR="006E6FDB" w:rsidRPr="00793D58" w:rsidRDefault="0035045A" w:rsidP="008A2E5C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4173D6E0">
          <v:shape id="_x0000_i1034" type="#_x0000_t75" style="width:7in;height:60.75pt">
            <v:imagedata r:id="rId21" o:title="bd create buffers"/>
          </v:shape>
        </w:pict>
      </w:r>
    </w:p>
    <w:p w14:paraId="5D51FE96" w14:textId="3C5277FB" w:rsidR="005D6759" w:rsidRPr="00793D58" w:rsidRDefault="005D6759">
      <w:pPr>
        <w:rPr>
          <w:rFonts w:asciiTheme="majorEastAsia" w:eastAsiaTheme="majorEastAsia" w:hAnsiTheme="majorEastAsia"/>
        </w:rPr>
      </w:pPr>
    </w:p>
    <w:p w14:paraId="6C420AB7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66E9139A" w14:textId="4CAB8CB6" w:rsidR="004D1991" w:rsidRPr="0035045A" w:rsidRDefault="004D1991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lastRenderedPageBreak/>
        <w:t>Animation Tool 정리</w:t>
      </w:r>
    </w:p>
    <w:p w14:paraId="5D606446" w14:textId="08BEEF1C" w:rsidR="008A2E5C" w:rsidRPr="00793D58" w:rsidRDefault="005D6759" w:rsidP="001D348F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</w:rPr>
      </w:pPr>
      <w:r w:rsidRPr="0035045A">
        <w:rPr>
          <w:rFonts w:asciiTheme="majorEastAsia" w:eastAsiaTheme="majorEastAsia" w:hAnsiTheme="majorEastAsia" w:hint="eastAsia"/>
          <w:sz w:val="22"/>
        </w:rPr>
        <w:t>F</w:t>
      </w:r>
      <w:r w:rsidRPr="0035045A">
        <w:rPr>
          <w:rFonts w:asciiTheme="majorEastAsia" w:eastAsiaTheme="majorEastAsia" w:hAnsiTheme="majorEastAsia"/>
          <w:sz w:val="22"/>
        </w:rPr>
        <w:t xml:space="preserve">BX </w:t>
      </w:r>
      <w:r w:rsidRPr="0035045A">
        <w:rPr>
          <w:rFonts w:asciiTheme="majorEastAsia" w:eastAsiaTheme="majorEastAsia" w:hAnsiTheme="majorEastAsia" w:hint="eastAsia"/>
          <w:sz w:val="22"/>
        </w:rPr>
        <w:t xml:space="preserve">파일을 </w:t>
      </w:r>
      <w:r w:rsidRPr="0035045A">
        <w:rPr>
          <w:rFonts w:asciiTheme="majorEastAsia" w:eastAsiaTheme="majorEastAsia" w:hAnsiTheme="majorEastAsia"/>
          <w:sz w:val="22"/>
        </w:rPr>
        <w:t xml:space="preserve">load </w:t>
      </w:r>
      <w:r w:rsidRPr="0035045A">
        <w:rPr>
          <w:rFonts w:asciiTheme="majorEastAsia" w:eastAsiaTheme="majorEastAsia" w:hAnsiTheme="majorEastAsia" w:hint="eastAsia"/>
          <w:sz w:val="22"/>
        </w:rPr>
        <w:t>할 수 있다</w:t>
      </w:r>
      <w:r w:rsidRPr="00793D58">
        <w:rPr>
          <w:rFonts w:asciiTheme="majorEastAsia" w:eastAsiaTheme="majorEastAsia" w:hAnsiTheme="majorEastAsia" w:hint="eastAsia"/>
        </w:rPr>
        <w:t>.</w:t>
      </w:r>
    </w:p>
    <w:p w14:paraId="1FE7B115" w14:textId="73D6AAA1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40861DF3">
          <v:shape id="_x0000_i1035" type="#_x0000_t75" style="width:236.25pt;height:170.25pt">
            <v:imagedata r:id="rId22" o:title="ca load"/>
          </v:shape>
        </w:pict>
      </w:r>
    </w:p>
    <w:p w14:paraId="4DF5E307" w14:textId="2C2244F9" w:rsidR="00EA1777" w:rsidRPr="0035045A" w:rsidRDefault="00EA1777" w:rsidP="001D348F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각 Mesh는 자신의 </w:t>
      </w:r>
      <w:r w:rsidRPr="0035045A">
        <w:rPr>
          <w:rFonts w:asciiTheme="majorEastAsia" w:eastAsiaTheme="majorEastAsia" w:hAnsiTheme="majorEastAsia"/>
          <w:sz w:val="22"/>
        </w:rPr>
        <w:t>texture</w:t>
      </w:r>
      <w:r w:rsidRPr="0035045A">
        <w:rPr>
          <w:rFonts w:asciiTheme="majorEastAsia" w:eastAsiaTheme="majorEastAsia" w:hAnsiTheme="majorEastAsia" w:hint="eastAsia"/>
          <w:sz w:val="22"/>
        </w:rPr>
        <w:t xml:space="preserve">를 가지며 이 </w:t>
      </w:r>
      <w:r w:rsidRPr="0035045A">
        <w:rPr>
          <w:rFonts w:asciiTheme="majorEastAsia" w:eastAsiaTheme="majorEastAsia" w:hAnsiTheme="majorEastAsia"/>
          <w:sz w:val="22"/>
        </w:rPr>
        <w:t>Texture</w:t>
      </w:r>
      <w:r w:rsidRPr="0035045A">
        <w:rPr>
          <w:rFonts w:asciiTheme="majorEastAsia" w:eastAsiaTheme="majorEastAsia" w:hAnsiTheme="majorEastAsia" w:hint="eastAsia"/>
          <w:sz w:val="22"/>
        </w:rPr>
        <w:t>를 설정 해 줄 수 있다.</w:t>
      </w:r>
    </w:p>
    <w:p w14:paraId="39BCBFA7" w14:textId="3C49A6AA" w:rsidR="005D6759" w:rsidRPr="00793D58" w:rsidRDefault="005D6759" w:rsidP="005D6759">
      <w:pPr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1FD5F6C4" wp14:editId="6D097911">
            <wp:extent cx="3013885" cy="2160000"/>
            <wp:effectExtent l="0" t="0" r="0" b="0"/>
            <wp:docPr id="1" name="그림 1" descr="C:\Users\강지훈\AppData\Local\Microsoft\Windows\INetCacheContent.Word\cb load 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강지훈\AppData\Local\Microsoft\Windows\INetCacheContent.Word\cb load textur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88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EF16" w14:textId="07927D28" w:rsidR="00EA1777" w:rsidRPr="00793D58" w:rsidRDefault="005D6759" w:rsidP="001D348F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Animater</w:t>
      </w:r>
      <w:r w:rsidRPr="00793D58">
        <w:rPr>
          <w:rFonts w:asciiTheme="majorEastAsia" w:eastAsiaTheme="majorEastAsia" w:hAnsiTheme="majorEastAsia" w:hint="eastAsia"/>
        </w:rPr>
        <w:t xml:space="preserve">는 </w:t>
      </w:r>
      <w:r w:rsidRPr="00793D58">
        <w:rPr>
          <w:rFonts w:asciiTheme="majorEastAsia" w:eastAsiaTheme="majorEastAsia" w:hAnsiTheme="majorEastAsia"/>
        </w:rPr>
        <w:t>main AABB</w:t>
      </w:r>
      <w:r w:rsidRPr="00793D58">
        <w:rPr>
          <w:rFonts w:asciiTheme="majorEastAsia" w:eastAsiaTheme="majorEastAsia" w:hAnsiTheme="majorEastAsia" w:hint="eastAsia"/>
        </w:rPr>
        <w:t>를 가지며 크기나 위치를 편집 가능하다.</w:t>
      </w:r>
    </w:p>
    <w:p w14:paraId="19D81B3C" w14:textId="6CEEADED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13791A9E">
          <v:shape id="_x0000_i1036" type="#_x0000_t75" style="width:234.75pt;height:169.5pt">
            <v:imagedata r:id="rId24" o:title="cd main aabb"/>
          </v:shape>
        </w:pict>
      </w:r>
    </w:p>
    <w:p w14:paraId="1F9747E5" w14:textId="77777777" w:rsidR="005D6759" w:rsidRPr="00793D58" w:rsidRDefault="005D6759">
      <w:pPr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br w:type="page"/>
      </w:r>
    </w:p>
    <w:p w14:paraId="654D93C9" w14:textId="795DD3E7" w:rsidR="005D6759" w:rsidRPr="0035045A" w:rsidRDefault="005D6759" w:rsidP="005D6759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lastRenderedPageBreak/>
        <w:t xml:space="preserve">각 </w:t>
      </w:r>
      <w:r w:rsidRPr="0035045A">
        <w:rPr>
          <w:rFonts w:asciiTheme="majorEastAsia" w:eastAsiaTheme="majorEastAsia" w:hAnsiTheme="majorEastAsia"/>
          <w:sz w:val="22"/>
        </w:rPr>
        <w:t xml:space="preserve">animation info </w:t>
      </w:r>
      <w:r w:rsidRPr="0035045A">
        <w:rPr>
          <w:rFonts w:asciiTheme="majorEastAsia" w:eastAsiaTheme="majorEastAsia" w:hAnsiTheme="majorEastAsia" w:hint="eastAsia"/>
          <w:sz w:val="22"/>
        </w:rPr>
        <w:t xml:space="preserve">는 </w:t>
      </w:r>
      <w:r w:rsidRPr="0035045A">
        <w:rPr>
          <w:rFonts w:asciiTheme="majorEastAsia" w:eastAsiaTheme="majorEastAsia" w:hAnsiTheme="majorEastAsia"/>
          <w:sz w:val="22"/>
        </w:rPr>
        <w:t>joint OBB</w:t>
      </w:r>
      <w:r w:rsidRPr="0035045A">
        <w:rPr>
          <w:rFonts w:asciiTheme="majorEastAsia" w:eastAsiaTheme="majorEastAsia" w:hAnsiTheme="majorEastAsia" w:hint="eastAsia"/>
          <w:sz w:val="22"/>
        </w:rPr>
        <w:t>를 가지면 각 OBB를 편집 가능하다</w:t>
      </w:r>
    </w:p>
    <w:p w14:paraId="59846106" w14:textId="6A21FB3F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61A20F07">
          <v:shape id="_x0000_i1037" type="#_x0000_t75" style="width:234pt;height:170.25pt">
            <v:imagedata r:id="rId25" o:title="cc joint obb"/>
          </v:shape>
        </w:pict>
      </w:r>
    </w:p>
    <w:p w14:paraId="1A3CC2CC" w14:textId="61F6F0E5" w:rsidR="005D6759" w:rsidRPr="0035045A" w:rsidRDefault="005D6759" w:rsidP="005D6759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/>
          <w:sz w:val="22"/>
        </w:rPr>
        <w:t>Animation</w:t>
      </w:r>
      <w:r w:rsidRPr="0035045A">
        <w:rPr>
          <w:rFonts w:asciiTheme="majorEastAsia" w:eastAsiaTheme="majorEastAsia" w:hAnsiTheme="majorEastAsia" w:hint="eastAsia"/>
          <w:sz w:val="22"/>
        </w:rPr>
        <w:t xml:space="preserve"> </w:t>
      </w:r>
      <w:r w:rsidRPr="0035045A">
        <w:rPr>
          <w:rFonts w:asciiTheme="majorEastAsia" w:eastAsiaTheme="majorEastAsia" w:hAnsiTheme="majorEastAsia"/>
          <w:sz w:val="22"/>
        </w:rPr>
        <w:t>data</w:t>
      </w:r>
      <w:r w:rsidRPr="0035045A">
        <w:rPr>
          <w:rFonts w:asciiTheme="majorEastAsia" w:eastAsiaTheme="majorEastAsia" w:hAnsiTheme="majorEastAsia" w:hint="eastAsia"/>
          <w:sz w:val="22"/>
        </w:rPr>
        <w:t>를 여러 개 합칠 수 있다.</w:t>
      </w:r>
    </w:p>
    <w:p w14:paraId="4393FD0D" w14:textId="7D57205A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5ED9893E">
          <v:shape id="_x0000_i1038" type="#_x0000_t75" style="width:234pt;height:170.25pt">
            <v:imagedata r:id="rId26" o:title="ce add animation"/>
          </v:shape>
        </w:pict>
      </w:r>
    </w:p>
    <w:p w14:paraId="7D72576B" w14:textId="41627EA3" w:rsidR="005D6759" w:rsidRPr="0035045A" w:rsidRDefault="005D6759" w:rsidP="005D6759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이 모든 데이터를 Write할 수 있다.</w:t>
      </w:r>
    </w:p>
    <w:p w14:paraId="7AA117C4" w14:textId="5527E78E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52935250">
          <v:shape id="_x0000_i1039" type="#_x0000_t75" style="width:235.5pt;height:170.25pt">
            <v:imagedata r:id="rId27" o:title="cff write data"/>
          </v:shape>
        </w:pict>
      </w:r>
    </w:p>
    <w:p w14:paraId="5EE04B97" w14:textId="77777777" w:rsidR="005D6759" w:rsidRPr="00793D58" w:rsidRDefault="005D6759">
      <w:pPr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br w:type="page"/>
      </w:r>
    </w:p>
    <w:p w14:paraId="00DBA1D3" w14:textId="04B640CB" w:rsidR="005D6759" w:rsidRPr="0035045A" w:rsidRDefault="005D6759" w:rsidP="005D6759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lastRenderedPageBreak/>
        <w:t xml:space="preserve">데이터가 마음에 들지 않으면 </w:t>
      </w:r>
      <w:r w:rsidRPr="0035045A">
        <w:rPr>
          <w:rFonts w:asciiTheme="majorEastAsia" w:eastAsiaTheme="majorEastAsia" w:hAnsiTheme="majorEastAsia"/>
          <w:sz w:val="22"/>
        </w:rPr>
        <w:t xml:space="preserve">delete/ clear </w:t>
      </w:r>
      <w:r w:rsidRPr="0035045A">
        <w:rPr>
          <w:rFonts w:asciiTheme="majorEastAsia" w:eastAsiaTheme="majorEastAsia" w:hAnsiTheme="majorEastAsia" w:hint="eastAsia"/>
          <w:sz w:val="22"/>
        </w:rPr>
        <w:t>해 줄 수 있다.</w:t>
      </w:r>
    </w:p>
    <w:p w14:paraId="2A37A18C" w14:textId="72CA043F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634BDE9C">
          <v:shape id="_x0000_i1040" type="#_x0000_t75" style="width:237pt;height:170.25pt">
            <v:imagedata r:id="rId28" o:title="cg clear data"/>
          </v:shape>
        </w:pict>
      </w:r>
    </w:p>
    <w:p w14:paraId="36F0F941" w14:textId="2EB94AAB" w:rsidR="005D6759" w:rsidRPr="0035045A" w:rsidRDefault="005D6759" w:rsidP="005D6759">
      <w:pPr>
        <w:pStyle w:val="ac"/>
        <w:numPr>
          <w:ilvl w:val="0"/>
          <w:numId w:val="11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이 저장한 data를 다시 </w:t>
      </w:r>
      <w:r w:rsidRPr="0035045A">
        <w:rPr>
          <w:rFonts w:asciiTheme="majorEastAsia" w:eastAsiaTheme="majorEastAsia" w:hAnsiTheme="majorEastAsia"/>
          <w:sz w:val="22"/>
        </w:rPr>
        <w:t>Load</w:t>
      </w:r>
      <w:r w:rsidRPr="0035045A">
        <w:rPr>
          <w:rFonts w:asciiTheme="majorEastAsia" w:eastAsiaTheme="majorEastAsia" w:hAnsiTheme="majorEastAsia" w:hint="eastAsia"/>
          <w:sz w:val="22"/>
        </w:rPr>
        <w:t>할 수 있다.</w:t>
      </w:r>
    </w:p>
    <w:p w14:paraId="0C158943" w14:textId="3545F045" w:rsidR="005D6759" w:rsidRPr="00793D58" w:rsidRDefault="0035045A" w:rsidP="005D6759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11B7E697">
          <v:shape id="_x0000_i1041" type="#_x0000_t75" style="width:236.25pt;height:170.25pt">
            <v:imagedata r:id="rId29" o:title="ch re load"/>
          </v:shape>
        </w:pict>
      </w:r>
    </w:p>
    <w:p w14:paraId="7027E4D4" w14:textId="77777777" w:rsidR="00983CA4" w:rsidRPr="00793D58" w:rsidRDefault="00983CA4" w:rsidP="00983CA4">
      <w:pPr>
        <w:rPr>
          <w:rFonts w:asciiTheme="majorEastAsia" w:eastAsiaTheme="majorEastAsia" w:hAnsiTheme="majorEastAsia"/>
        </w:rPr>
      </w:pPr>
    </w:p>
    <w:p w14:paraId="54F65511" w14:textId="5D89D685" w:rsidR="004D1991" w:rsidRPr="0035045A" w:rsidRDefault="005A3CBF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t>Framework 개선</w:t>
      </w:r>
    </w:p>
    <w:p w14:paraId="099B0785" w14:textId="5CDB4BE7" w:rsidR="00A7709C" w:rsidRPr="0035045A" w:rsidRDefault="00A7709C" w:rsidP="001D348F">
      <w:pPr>
        <w:pStyle w:val="ac"/>
        <w:numPr>
          <w:ilvl w:val="0"/>
          <w:numId w:val="5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필요성</w:t>
      </w:r>
    </w:p>
    <w:p w14:paraId="504E7400" w14:textId="77777777" w:rsidR="00A7709C" w:rsidRPr="00793D58" w:rsidRDefault="00A7709C" w:rsidP="00A7709C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F</w:t>
      </w:r>
      <w:r w:rsidRPr="00793D58">
        <w:rPr>
          <w:rFonts w:asciiTheme="majorEastAsia" w:eastAsiaTheme="majorEastAsia" w:hAnsiTheme="majorEastAsia" w:hint="eastAsia"/>
        </w:rPr>
        <w:t>ramework의 기능이 너무 많다.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코드를 보면 엄청나게 길어졌는데 이를 나열해 보면</w:t>
      </w:r>
    </w:p>
    <w:p w14:paraId="6CC5010F" w14:textId="77777777" w:rsidR="00A7709C" w:rsidRPr="00793D58" w:rsidRDefault="00A7709C" w:rsidP="001D348F">
      <w:pPr>
        <w:pStyle w:val="ac"/>
        <w:numPr>
          <w:ilvl w:val="0"/>
          <w:numId w:val="12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Device, DeviceContext제작</w:t>
      </w:r>
    </w:p>
    <w:p w14:paraId="5CC68D37" w14:textId="77777777" w:rsidR="00A7709C" w:rsidRPr="00793D58" w:rsidRDefault="00A7709C" w:rsidP="001D348F">
      <w:pPr>
        <w:pStyle w:val="ac"/>
        <w:numPr>
          <w:ilvl w:val="0"/>
          <w:numId w:val="12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Scene관리</w:t>
      </w:r>
    </w:p>
    <w:p w14:paraId="48245F0E" w14:textId="77777777" w:rsidR="00A7709C" w:rsidRPr="00793D58" w:rsidRDefault="00A7709C" w:rsidP="001D348F">
      <w:pPr>
        <w:pStyle w:val="ac"/>
        <w:numPr>
          <w:ilvl w:val="0"/>
          <w:numId w:val="12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R</w:t>
      </w:r>
      <w:r w:rsidRPr="00793D58">
        <w:rPr>
          <w:rFonts w:asciiTheme="majorEastAsia" w:eastAsiaTheme="majorEastAsia" w:hAnsiTheme="majorEastAsia" w:hint="eastAsia"/>
        </w:rPr>
        <w:t>ender</w:t>
      </w:r>
    </w:p>
    <w:p w14:paraId="365F8164" w14:textId="77777777" w:rsidR="00A7709C" w:rsidRPr="00793D58" w:rsidRDefault="00A7709C" w:rsidP="00A7709C">
      <w:pPr>
        <w:ind w:left="72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이렇게 </w:t>
      </w:r>
      <w:r w:rsidRPr="00793D58">
        <w:rPr>
          <w:rFonts w:asciiTheme="majorEastAsia" w:eastAsiaTheme="majorEastAsia" w:hAnsiTheme="majorEastAsia"/>
        </w:rPr>
        <w:t>3</w:t>
      </w:r>
      <w:r w:rsidRPr="00793D58">
        <w:rPr>
          <w:rFonts w:asciiTheme="majorEastAsia" w:eastAsiaTheme="majorEastAsia" w:hAnsiTheme="majorEastAsia" w:hint="eastAsia"/>
        </w:rPr>
        <w:t>가지다.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이 각 기능 중에서 </w:t>
      </w:r>
      <w:r w:rsidRPr="00793D58">
        <w:rPr>
          <w:rFonts w:asciiTheme="majorEastAsia" w:eastAsiaTheme="majorEastAsia" w:hAnsiTheme="majorEastAsia"/>
        </w:rPr>
        <w:t>Scene</w:t>
      </w:r>
      <w:r w:rsidRPr="00793D58">
        <w:rPr>
          <w:rFonts w:asciiTheme="majorEastAsia" w:eastAsiaTheme="majorEastAsia" w:hAnsiTheme="majorEastAsia" w:hint="eastAsia"/>
        </w:rPr>
        <w:t>관리 빼고 나머지를 나누는 작업을 진행하였다</w:t>
      </w:r>
    </w:p>
    <w:p w14:paraId="63FBB75B" w14:textId="07409806" w:rsidR="00A7709C" w:rsidRPr="00793D58" w:rsidRDefault="00A7709C" w:rsidP="00A7709C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또한 각 객체들의 초기화 방식의 일관성이 없는 부분과 </w:t>
      </w:r>
    </w:p>
    <w:p w14:paraId="5414D613" w14:textId="366C4EF6" w:rsidR="00A7709C" w:rsidRPr="00793D58" w:rsidRDefault="00A7709C" w:rsidP="00A7709C">
      <w:pPr>
        <w:pStyle w:val="ac"/>
        <w:ind w:leftChars="0" w:left="79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ResourceManager</w:t>
      </w:r>
      <w:r w:rsidRPr="00793D58">
        <w:rPr>
          <w:rFonts w:asciiTheme="majorEastAsia" w:eastAsiaTheme="majorEastAsia" w:hAnsiTheme="majorEastAsia" w:hint="eastAsia"/>
        </w:rPr>
        <w:t>가 너무 사용하기 불편하여 개선이 필요성을 절실히 느끼고 있</w:t>
      </w:r>
      <w:r w:rsidR="002E112D" w:rsidRPr="00793D58">
        <w:rPr>
          <w:rFonts w:asciiTheme="majorEastAsia" w:eastAsiaTheme="majorEastAsia" w:hAnsiTheme="majorEastAsia" w:hint="eastAsia"/>
        </w:rPr>
        <w:t>어</w:t>
      </w:r>
      <w:r w:rsidRPr="00793D58">
        <w:rPr>
          <w:rFonts w:asciiTheme="majorEastAsia" w:eastAsiaTheme="majorEastAsia" w:hAnsiTheme="majorEastAsia" w:hint="eastAsia"/>
        </w:rPr>
        <w:t xml:space="preserve"> Framework총 정리가 필요했다.</w:t>
      </w:r>
    </w:p>
    <w:p w14:paraId="68D556AB" w14:textId="4318CA14" w:rsidR="005F4A61" w:rsidRPr="00793D58" w:rsidRDefault="005F4A61">
      <w:pPr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br w:type="page"/>
      </w:r>
    </w:p>
    <w:p w14:paraId="0F48C4F7" w14:textId="0FFFF136" w:rsidR="00A7709C" w:rsidRPr="0035045A" w:rsidRDefault="00A7709C" w:rsidP="001D348F">
      <w:pPr>
        <w:pStyle w:val="ac"/>
        <w:numPr>
          <w:ilvl w:val="0"/>
          <w:numId w:val="5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lastRenderedPageBreak/>
        <w:t xml:space="preserve">GlobalvalueManager </w:t>
      </w:r>
    </w:p>
    <w:p w14:paraId="05950639" w14:textId="371D2E04" w:rsidR="005A3CBF" w:rsidRPr="00793D58" w:rsidRDefault="00A7709C" w:rsidP="00A3326E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Device</w:t>
      </w:r>
      <w:r w:rsidRPr="00793D58">
        <w:rPr>
          <w:rFonts w:asciiTheme="majorEastAsia" w:eastAsiaTheme="majorEastAsia" w:hAnsiTheme="majorEastAsia" w:hint="eastAsia"/>
        </w:rPr>
        <w:t xml:space="preserve">와 </w:t>
      </w:r>
      <w:r w:rsidRPr="00793D58">
        <w:rPr>
          <w:rFonts w:asciiTheme="majorEastAsia" w:eastAsiaTheme="majorEastAsia" w:hAnsiTheme="majorEastAsia"/>
        </w:rPr>
        <w:t>DeviceContext</w:t>
      </w:r>
      <w:r w:rsidRPr="00793D58">
        <w:rPr>
          <w:rFonts w:asciiTheme="majorEastAsia" w:eastAsiaTheme="majorEastAsia" w:hAnsiTheme="majorEastAsia" w:hint="eastAsia"/>
        </w:rPr>
        <w:t>를 이곳으로 옮겼다.</w:t>
      </w:r>
      <w:r w:rsidRPr="00793D58">
        <w:rPr>
          <w:rFonts w:asciiTheme="majorEastAsia" w:eastAsiaTheme="majorEastAsia" w:hAnsiTheme="majorEastAsia"/>
        </w:rPr>
        <w:t xml:space="preserve"> </w:t>
      </w:r>
      <w:r w:rsidR="00E5344E" w:rsidRPr="00793D58">
        <w:rPr>
          <w:rFonts w:asciiTheme="majorEastAsia" w:eastAsiaTheme="majorEastAsia" w:hAnsiTheme="majorEastAsia" w:hint="eastAsia"/>
        </w:rPr>
        <w:t>뿐만 아니라</w:t>
      </w:r>
      <w:r w:rsidR="00E5344E" w:rsidRPr="00793D58">
        <w:rPr>
          <w:rFonts w:asciiTheme="majorEastAsia" w:eastAsiaTheme="majorEastAsia" w:hAnsiTheme="majorEastAsia"/>
        </w:rPr>
        <w:t xml:space="preserve"> DebugMode</w:t>
      </w:r>
      <w:r w:rsidR="00E5344E" w:rsidRPr="00793D58">
        <w:rPr>
          <w:rFonts w:asciiTheme="majorEastAsia" w:eastAsiaTheme="majorEastAsia" w:hAnsiTheme="majorEastAsia" w:hint="eastAsia"/>
        </w:rPr>
        <w:t>같은 코드 곳곳에서 사용 가능할 것 같은 전역 변수들을 전부 모아서 관리하는 싱글톤이다.</w:t>
      </w:r>
    </w:p>
    <w:p w14:paraId="2DDAE4D6" w14:textId="1EE01D22" w:rsidR="005F4A61" w:rsidRPr="00793D58" w:rsidRDefault="005F4A61" w:rsidP="00444AA2">
      <w:pPr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68501AE5" wp14:editId="21F8DA96">
            <wp:extent cx="6400800" cy="2749915"/>
            <wp:effectExtent l="0" t="0" r="0" b="0"/>
            <wp:docPr id="2" name="그림 2" descr="C:\Users\강지훈\AppData\Local\Microsoft\Windows\INetCacheContent.Word\da global value mgr 변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강지훈\AppData\Local\Microsoft\Windows\INetCacheContent.Word\da global value mgr 변수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4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78DE" w14:textId="2EC868D1" w:rsidR="00603999" w:rsidRPr="0035045A" w:rsidRDefault="00603999" w:rsidP="001D348F">
      <w:pPr>
        <w:pStyle w:val="ac"/>
        <w:numPr>
          <w:ilvl w:val="0"/>
          <w:numId w:val="5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CRenderer제작</w:t>
      </w:r>
    </w:p>
    <w:p w14:paraId="5969DE69" w14:textId="66DCCE93" w:rsidR="00E5344E" w:rsidRPr="00793D58" w:rsidRDefault="00E5344E" w:rsidP="00A3326E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Framework의 render기능을 전부 가지고 온다.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2C757687" w14:textId="7F397AD7" w:rsidR="00444AA2" w:rsidRPr="00793D58" w:rsidRDefault="0035045A" w:rsidP="00444AA2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55AEF0F1">
          <v:shape id="_x0000_i1042" type="#_x0000_t75" style="width:340.5pt;height:145.5pt">
            <v:imagedata r:id="rId31" o:title="db renderer"/>
          </v:shape>
        </w:pict>
      </w:r>
      <w:r w:rsidR="00444AA2" w:rsidRPr="00793D58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pict w14:anchorId="4470E916">
          <v:shape id="_x0000_i1043" type="#_x0000_t75" style="width:156.75pt;height:155.25pt">
            <v:imagedata r:id="rId32" o:title="dc renderer"/>
          </v:shape>
        </w:pict>
      </w:r>
    </w:p>
    <w:p w14:paraId="3B18C069" w14:textId="205C37F0" w:rsidR="00E5344E" w:rsidRPr="00793D58" w:rsidRDefault="00E5344E" w:rsidP="00A3326E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Framework가 </w:t>
      </w:r>
      <w:r w:rsidR="00444AA2" w:rsidRPr="00793D58">
        <w:rPr>
          <w:rFonts w:asciiTheme="majorEastAsia" w:eastAsiaTheme="majorEastAsia" w:hAnsiTheme="majorEastAsia" w:hint="eastAsia"/>
        </w:rPr>
        <w:t>깔끔하게 정리 되었다.</w:t>
      </w:r>
    </w:p>
    <w:p w14:paraId="4B5A883B" w14:textId="5B76BD45" w:rsidR="00444AA2" w:rsidRPr="00793D58" w:rsidRDefault="0035045A" w:rsidP="00E5344E">
      <w:pPr>
        <w:pStyle w:val="ac"/>
        <w:ind w:leftChars="0" w:left="79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44E8E2E0">
          <v:shape id="_x0000_i1044" type="#_x0000_t75" style="width:369pt;height:141.75pt">
            <v:imagedata r:id="rId33" o:title="dd framework"/>
          </v:shape>
        </w:pict>
      </w:r>
    </w:p>
    <w:p w14:paraId="2476ED1D" w14:textId="77777777" w:rsidR="00444AA2" w:rsidRPr="00793D58" w:rsidRDefault="00444AA2" w:rsidP="00E5344E">
      <w:pPr>
        <w:pStyle w:val="ac"/>
        <w:ind w:leftChars="0" w:left="795"/>
        <w:rPr>
          <w:rFonts w:asciiTheme="majorEastAsia" w:eastAsiaTheme="majorEastAsia" w:hAnsiTheme="majorEastAsia"/>
        </w:rPr>
      </w:pPr>
    </w:p>
    <w:p w14:paraId="74336DDB" w14:textId="0BC4F899" w:rsidR="005A3CBF" w:rsidRPr="0035045A" w:rsidRDefault="005A3CBF" w:rsidP="005410FD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lastRenderedPageBreak/>
        <w:t>ResourceManager에서 각객체의 create를 만든다.</w:t>
      </w:r>
    </w:p>
    <w:p w14:paraId="5E31B33F" w14:textId="183C41AD" w:rsidR="005A3CBF" w:rsidRPr="0035045A" w:rsidRDefault="005A3CBF" w:rsidP="006C202B">
      <w:pPr>
        <w:pStyle w:val="ac"/>
        <w:numPr>
          <w:ilvl w:val="0"/>
          <w:numId w:val="1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/>
          <w:sz w:val="22"/>
        </w:rPr>
        <w:t>B</w:t>
      </w:r>
      <w:r w:rsidRPr="0035045A">
        <w:rPr>
          <w:rFonts w:asciiTheme="majorEastAsia" w:eastAsiaTheme="majorEastAsia" w:hAnsiTheme="majorEastAsia" w:hint="eastAsia"/>
          <w:sz w:val="22"/>
        </w:rPr>
        <w:t>uffer</w:t>
      </w:r>
    </w:p>
    <w:p w14:paraId="18BB5398" w14:textId="01AA552D" w:rsidR="00E5344E" w:rsidRPr="00793D58" w:rsidRDefault="0084133A" w:rsidP="006C202B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 xml:space="preserve">: </w:t>
      </w:r>
      <w:r w:rsidR="00E5344E" w:rsidRPr="00793D58">
        <w:rPr>
          <w:rFonts w:asciiTheme="majorEastAsia" w:eastAsiaTheme="majorEastAsia" w:hAnsiTheme="majorEastAsia"/>
        </w:rPr>
        <w:t>Buffer</w:t>
      </w:r>
      <w:r w:rsidR="00E5344E" w:rsidRPr="00793D58">
        <w:rPr>
          <w:rFonts w:asciiTheme="majorEastAsia" w:eastAsiaTheme="majorEastAsia" w:hAnsiTheme="majorEastAsia" w:hint="eastAsia"/>
        </w:rPr>
        <w:t xml:space="preserve">가 </w:t>
      </w:r>
      <w:r w:rsidR="00E5344E" w:rsidRPr="00793D58">
        <w:rPr>
          <w:rFonts w:asciiTheme="majorEastAsia" w:eastAsiaTheme="majorEastAsia" w:hAnsiTheme="majorEastAsia"/>
        </w:rPr>
        <w:t>constantbuffer/ instancingbuffer/ globalbuffer</w:t>
      </w:r>
      <w:r w:rsidR="00E5344E" w:rsidRPr="00793D58">
        <w:rPr>
          <w:rFonts w:asciiTheme="majorEastAsia" w:eastAsiaTheme="majorEastAsia" w:hAnsiTheme="majorEastAsia" w:hint="eastAsia"/>
        </w:rPr>
        <w:t xml:space="preserve">등이 존재했지만 전부 </w:t>
      </w:r>
      <w:r w:rsidR="00E5344E" w:rsidRPr="00793D58">
        <w:rPr>
          <w:rFonts w:asciiTheme="majorEastAsia" w:eastAsiaTheme="majorEastAsia" w:hAnsiTheme="majorEastAsia"/>
        </w:rPr>
        <w:t>constantbuffer</w:t>
      </w:r>
      <w:r w:rsidR="00E5344E" w:rsidRPr="00793D58">
        <w:rPr>
          <w:rFonts w:asciiTheme="majorEastAsia" w:eastAsiaTheme="majorEastAsia" w:hAnsiTheme="majorEastAsia" w:hint="eastAsia"/>
        </w:rPr>
        <w:t xml:space="preserve">혹은 </w:t>
      </w:r>
      <w:r w:rsidR="00E5344E" w:rsidRPr="00793D58">
        <w:rPr>
          <w:rFonts w:asciiTheme="majorEastAsia" w:eastAsiaTheme="majorEastAsia" w:hAnsiTheme="majorEastAsia"/>
        </w:rPr>
        <w:t>instancingbuffer</w:t>
      </w:r>
      <w:r w:rsidR="00E5344E" w:rsidRPr="00793D58">
        <w:rPr>
          <w:rFonts w:asciiTheme="majorEastAsia" w:eastAsiaTheme="majorEastAsia" w:hAnsiTheme="majorEastAsia" w:hint="eastAsia"/>
        </w:rPr>
        <w:t>이면서 생성방법만 다른 것이었다.</w:t>
      </w:r>
      <w:r w:rsidR="00E5344E" w:rsidRPr="00793D58">
        <w:rPr>
          <w:rFonts w:asciiTheme="majorEastAsia" w:eastAsiaTheme="majorEastAsia" w:hAnsiTheme="majorEastAsia"/>
        </w:rPr>
        <w:t xml:space="preserve"> </w:t>
      </w:r>
      <w:r w:rsidR="00E5344E" w:rsidRPr="00793D58">
        <w:rPr>
          <w:rFonts w:asciiTheme="majorEastAsia" w:eastAsiaTheme="majorEastAsia" w:hAnsiTheme="majorEastAsia" w:hint="eastAsia"/>
        </w:rPr>
        <w:t xml:space="preserve">따라서 Create함수를 </w:t>
      </w:r>
      <w:r w:rsidR="00E5344E" w:rsidRPr="00793D58">
        <w:rPr>
          <w:rFonts w:asciiTheme="majorEastAsia" w:eastAsiaTheme="majorEastAsia" w:hAnsiTheme="majorEastAsia"/>
        </w:rPr>
        <w:t>constantbuffer</w:t>
      </w:r>
      <w:r w:rsidR="00E5344E" w:rsidRPr="00793D58">
        <w:rPr>
          <w:rFonts w:asciiTheme="majorEastAsia" w:eastAsiaTheme="majorEastAsia" w:hAnsiTheme="majorEastAsia" w:hint="eastAsia"/>
        </w:rPr>
        <w:t xml:space="preserve">와 </w:t>
      </w:r>
      <w:r w:rsidR="00E5344E" w:rsidRPr="00793D58">
        <w:rPr>
          <w:rFonts w:asciiTheme="majorEastAsia" w:eastAsiaTheme="majorEastAsia" w:hAnsiTheme="majorEastAsia"/>
        </w:rPr>
        <w:t>instanc</w:t>
      </w:r>
      <w:r w:rsidR="00E5344E" w:rsidRPr="00793D58">
        <w:rPr>
          <w:rFonts w:asciiTheme="majorEastAsia" w:eastAsiaTheme="majorEastAsia" w:hAnsiTheme="majorEastAsia" w:hint="eastAsia"/>
        </w:rPr>
        <w:t>ing</w:t>
      </w:r>
      <w:r w:rsidR="00E5344E" w:rsidRPr="00793D58">
        <w:rPr>
          <w:rFonts w:asciiTheme="majorEastAsia" w:eastAsiaTheme="majorEastAsia" w:hAnsiTheme="majorEastAsia"/>
        </w:rPr>
        <w:t>buffer</w:t>
      </w:r>
      <w:r w:rsidR="00E5344E" w:rsidRPr="00793D58">
        <w:rPr>
          <w:rFonts w:asciiTheme="majorEastAsia" w:eastAsiaTheme="majorEastAsia" w:hAnsiTheme="majorEastAsia" w:hint="eastAsia"/>
        </w:rPr>
        <w:t xml:space="preserve">를 제작해 모든 </w:t>
      </w:r>
      <w:r w:rsidR="00E5344E" w:rsidRPr="00793D58">
        <w:rPr>
          <w:rFonts w:asciiTheme="majorEastAsia" w:eastAsiaTheme="majorEastAsia" w:hAnsiTheme="majorEastAsia"/>
        </w:rPr>
        <w:t>buffer</w:t>
      </w:r>
      <w:r w:rsidR="00E5344E" w:rsidRPr="00793D58">
        <w:rPr>
          <w:rFonts w:asciiTheme="majorEastAsia" w:eastAsiaTheme="majorEastAsia" w:hAnsiTheme="majorEastAsia" w:hint="eastAsia"/>
        </w:rPr>
        <w:t>를 사용하는 곳에서 사용하도록 한다.</w:t>
      </w:r>
    </w:p>
    <w:p w14:paraId="47571AD8" w14:textId="45B3009C" w:rsidR="00465573" w:rsidRPr="00793D58" w:rsidRDefault="00444AA2" w:rsidP="00444AA2">
      <w:pPr>
        <w:ind w:left="200" w:hangingChars="100" w:hanging="20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6661F58" wp14:editId="1FCB2DD0">
            <wp:extent cx="1533525" cy="533400"/>
            <wp:effectExtent l="0" t="0" r="9525" b="0"/>
            <wp:docPr id="3" name="그림 3" descr="C:\Users\강지훈\AppData\Local\Microsoft\Windows\INetCacheContent.Word\de bu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강지훈\AppData\Local\Microsoft\Windows\INetCacheContent.Word\de buff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D58">
        <w:rPr>
          <w:rFonts w:asciiTheme="majorEastAsia" w:eastAsiaTheme="majorEastAsia" w:hAnsiTheme="majorEastAsia"/>
        </w:rPr>
        <w:t xml:space="preserve"> </w:t>
      </w:r>
      <w:r w:rsidR="0035045A">
        <w:rPr>
          <w:rFonts w:asciiTheme="majorEastAsia" w:eastAsiaTheme="majorEastAsia" w:hAnsiTheme="majorEastAsia"/>
        </w:rPr>
        <w:pict w14:anchorId="506C9240">
          <v:shape id="_x0000_i1045" type="#_x0000_t75" style="width:369pt;height:29.25pt">
            <v:imagedata r:id="rId35" o:title="de buffer2"/>
          </v:shape>
        </w:pict>
      </w:r>
    </w:p>
    <w:p w14:paraId="7F2B394F" w14:textId="77777777" w:rsidR="004F4A38" w:rsidRPr="00793D58" w:rsidRDefault="004F4A38" w:rsidP="00444AA2">
      <w:pPr>
        <w:ind w:left="200" w:hangingChars="100" w:hanging="200"/>
        <w:rPr>
          <w:rFonts w:asciiTheme="majorEastAsia" w:eastAsiaTheme="majorEastAsia" w:hAnsiTheme="majorEastAsia"/>
        </w:rPr>
      </w:pPr>
    </w:p>
    <w:p w14:paraId="65F01E1F" w14:textId="1383747E" w:rsidR="00E5344E" w:rsidRPr="0035045A" w:rsidRDefault="00E5344E" w:rsidP="006C202B">
      <w:pPr>
        <w:pStyle w:val="ac"/>
        <w:numPr>
          <w:ilvl w:val="0"/>
          <w:numId w:val="1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Render Shader</w:t>
      </w:r>
    </w:p>
    <w:p w14:paraId="1E1B40BB" w14:textId="5A1B714E" w:rsidR="00444AA2" w:rsidRPr="00793D58" w:rsidRDefault="006C202B" w:rsidP="006C202B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 xml:space="preserve">: </w:t>
      </w:r>
      <w:r w:rsidR="00E5344E" w:rsidRPr="00793D58">
        <w:rPr>
          <w:rFonts w:asciiTheme="majorEastAsia" w:eastAsiaTheme="majorEastAsia" w:hAnsiTheme="majorEastAsia" w:hint="eastAsia"/>
        </w:rPr>
        <w:t xml:space="preserve"> CreateRenderShader함수를 제작하여 함수 인자로 </w:t>
      </w:r>
      <w:r w:rsidR="00E5344E" w:rsidRPr="00793D58">
        <w:rPr>
          <w:rFonts w:asciiTheme="majorEastAsia" w:eastAsiaTheme="majorEastAsia" w:hAnsiTheme="majorEastAsia"/>
        </w:rPr>
        <w:t>inputLayout Flag</w:t>
      </w:r>
      <w:r w:rsidR="00E5344E" w:rsidRPr="00793D58">
        <w:rPr>
          <w:rFonts w:asciiTheme="majorEastAsia" w:eastAsiaTheme="majorEastAsia" w:hAnsiTheme="majorEastAsia" w:hint="eastAsia"/>
        </w:rPr>
        <w:t xml:space="preserve">와 </w:t>
      </w:r>
      <w:r w:rsidR="00E5344E" w:rsidRPr="00793D58">
        <w:rPr>
          <w:rFonts w:asciiTheme="majorEastAsia" w:eastAsiaTheme="majorEastAsia" w:hAnsiTheme="majorEastAsia"/>
        </w:rPr>
        <w:t>Bind Flag</w:t>
      </w:r>
      <w:r w:rsidR="00E5344E" w:rsidRPr="00793D58">
        <w:rPr>
          <w:rFonts w:asciiTheme="majorEastAsia" w:eastAsiaTheme="majorEastAsia" w:hAnsiTheme="majorEastAsia" w:hint="eastAsia"/>
        </w:rPr>
        <w:t>를 받아 제작한다.</w:t>
      </w:r>
      <w:r w:rsidR="00E5344E" w:rsidRPr="00793D58">
        <w:rPr>
          <w:rFonts w:asciiTheme="majorEastAsia" w:eastAsiaTheme="majorEastAsia" w:hAnsiTheme="majorEastAsia"/>
        </w:rPr>
        <w:t xml:space="preserve"> </w:t>
      </w:r>
    </w:p>
    <w:p w14:paraId="00242AFC" w14:textId="46A27917" w:rsidR="00444AA2" w:rsidRPr="00793D58" w:rsidRDefault="00444AA2" w:rsidP="00444AA2">
      <w:pPr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5ADE3B9" wp14:editId="67EB3D7B">
            <wp:extent cx="6391275" cy="247650"/>
            <wp:effectExtent l="0" t="0" r="9525" b="0"/>
            <wp:docPr id="5" name="그림 5" descr="C:\Users\강지훈\AppData\Local\Microsoft\Windows\INetCacheContent.Word\df rendershader in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강지훈\AppData\Local\Microsoft\Windows\INetCacheContent.Word\df rendershader inpu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42EB" w14:textId="026AF6D2" w:rsidR="00E5344E" w:rsidRPr="00793D58" w:rsidRDefault="00E5344E" w:rsidP="006C202B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Input layout flag</w:t>
      </w:r>
    </w:p>
    <w:p w14:paraId="3A038FB0" w14:textId="15B0FEDE" w:rsidR="00E5344E" w:rsidRPr="00793D58" w:rsidRDefault="00E5344E" w:rsidP="006C202B">
      <w:pPr>
        <w:ind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POSITION NORMAL TEXCOORD TANGENT BITANGENT BONEWEIGHT BONEINDEX INSWORLDMTX INSPOS INSQUATERNION INSFLOAT_C_A INSFLOAT_C_B INSFLOAT_C_C INSFLOAT_B_A INSFLOAT_B_B INSFLOAT_B_C</w:t>
      </w:r>
    </w:p>
    <w:p w14:paraId="422E4E62" w14:textId="06CF9FDD" w:rsidR="00E5344E" w:rsidRPr="00793D58" w:rsidRDefault="00E5344E" w:rsidP="006C202B">
      <w:pPr>
        <w:ind w:left="72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INSFLOAT_ABC</w:t>
      </w:r>
      <w:r w:rsidRPr="00793D58">
        <w:rPr>
          <w:rFonts w:asciiTheme="majorEastAsia" w:eastAsiaTheme="majorEastAsia" w:hAnsiTheme="majorEastAsia" w:hint="eastAsia"/>
        </w:rPr>
        <w:t>들은 FLOAT123들이다.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또 그 옆에 존재하는 </w:t>
      </w:r>
      <w:r w:rsidRPr="00793D58">
        <w:rPr>
          <w:rFonts w:asciiTheme="majorEastAsia" w:eastAsiaTheme="majorEastAsia" w:hAnsiTheme="majorEastAsia"/>
        </w:rPr>
        <w:t>_ABC</w:t>
      </w:r>
      <w:r w:rsidRPr="00793D58">
        <w:rPr>
          <w:rFonts w:asciiTheme="majorEastAsia" w:eastAsiaTheme="majorEastAsia" w:hAnsiTheme="majorEastAsia" w:hint="eastAsia"/>
        </w:rPr>
        <w:t>들은 첫번째 두번째 세번째 원소라는 표시이다.</w:t>
      </w:r>
      <w:r w:rsidRPr="00793D58">
        <w:rPr>
          <w:rFonts w:asciiTheme="majorEastAsia" w:eastAsiaTheme="majorEastAsia" w:hAnsiTheme="majorEastAsia"/>
        </w:rPr>
        <w:t xml:space="preserve"> </w:t>
      </w:r>
      <w:r w:rsidR="00A3326E" w:rsidRPr="00793D58">
        <w:rPr>
          <w:rFonts w:asciiTheme="majorEastAsia" w:eastAsiaTheme="majorEastAsia" w:hAnsiTheme="majorEastAsia"/>
        </w:rPr>
        <w:t xml:space="preserve"> </w:t>
      </w:r>
      <w:r w:rsidR="00A3326E" w:rsidRPr="00793D58">
        <w:rPr>
          <w:rFonts w:asciiTheme="majorEastAsia" w:eastAsiaTheme="majorEastAsia" w:hAnsiTheme="majorEastAsia" w:hint="eastAsia"/>
        </w:rPr>
        <w:t>정확한 이름보다는 이렇게 의미를 부여하는 것이 좀더 확장성이 있어 이런 변수명을 선택하였다.</w:t>
      </w:r>
    </w:p>
    <w:p w14:paraId="47487301" w14:textId="0068A565" w:rsidR="00AB3E18" w:rsidRPr="00793D58" w:rsidRDefault="004D604C" w:rsidP="004D604C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 xml:space="preserve">Shader </w:t>
      </w:r>
      <w:r w:rsidRPr="00793D58">
        <w:rPr>
          <w:rFonts w:asciiTheme="majorEastAsia" w:eastAsiaTheme="majorEastAsia" w:hAnsiTheme="majorEastAsia" w:hint="eastAsia"/>
        </w:rPr>
        <w:t>이름 정하기</w:t>
      </w:r>
    </w:p>
    <w:p w14:paraId="08709FB6" w14:textId="1812C287" w:rsidR="00AB3E18" w:rsidRPr="00793D58" w:rsidRDefault="00AB3E18" w:rsidP="004D604C">
      <w:pPr>
        <w:ind w:firstLine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VSname </w:t>
      </w:r>
      <w:r w:rsidRPr="00793D58">
        <w:rPr>
          <w:rFonts w:asciiTheme="majorEastAsia" w:eastAsiaTheme="majorEastAsia" w:hAnsiTheme="majorEastAsia"/>
        </w:rPr>
        <w:t>PSname</w:t>
      </w:r>
      <w:r w:rsidRPr="00793D58">
        <w:rPr>
          <w:rFonts w:asciiTheme="majorEastAsia" w:eastAsiaTheme="majorEastAsia" w:hAnsiTheme="majorEastAsia" w:hint="eastAsia"/>
        </w:rPr>
        <w:t xml:space="preserve">같이 이름을 만들어 </w:t>
      </w:r>
      <w:r w:rsidRPr="00793D58">
        <w:rPr>
          <w:rFonts w:asciiTheme="majorEastAsia" w:eastAsiaTheme="majorEastAsia" w:hAnsiTheme="majorEastAsia"/>
        </w:rPr>
        <w:t>shader</w:t>
      </w:r>
      <w:r w:rsidRPr="00793D58">
        <w:rPr>
          <w:rFonts w:asciiTheme="majorEastAsia" w:eastAsiaTheme="majorEastAsia" w:hAnsiTheme="majorEastAsia" w:hint="eastAsia"/>
        </w:rPr>
        <w:t>를 각각 제작한다.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282CFF15" w14:textId="77777777" w:rsidR="004D604C" w:rsidRPr="00793D58" w:rsidRDefault="004D604C" w:rsidP="004D604C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결과</w:t>
      </w:r>
    </w:p>
    <w:p w14:paraId="22BD7436" w14:textId="3EB7B1CE" w:rsidR="00AB3E18" w:rsidRPr="00793D58" w:rsidRDefault="00AB3E18" w:rsidP="004D604C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t>resourceManager</w:t>
      </w:r>
      <w:r w:rsidRPr="00793D58">
        <w:rPr>
          <w:rFonts w:asciiTheme="majorEastAsia" w:eastAsiaTheme="majorEastAsia" w:hAnsiTheme="majorEastAsia" w:hint="eastAsia"/>
        </w:rPr>
        <w:t xml:space="preserve">에서 </w:t>
      </w:r>
      <w:r w:rsidRPr="00793D58">
        <w:rPr>
          <w:rFonts w:asciiTheme="majorEastAsia" w:eastAsiaTheme="majorEastAsia" w:hAnsiTheme="majorEastAsia"/>
        </w:rPr>
        <w:t>renderShader</w:t>
      </w:r>
      <w:r w:rsidRPr="00793D58">
        <w:rPr>
          <w:rFonts w:asciiTheme="majorEastAsia" w:eastAsiaTheme="majorEastAsia" w:hAnsiTheme="majorEastAsia" w:hint="eastAsia"/>
        </w:rPr>
        <w:t>를 제작하는 곳이 깔끔해 졌다.</w:t>
      </w:r>
    </w:p>
    <w:p w14:paraId="6ADFAF12" w14:textId="678820F4" w:rsidR="00444AA2" w:rsidRPr="00793D58" w:rsidRDefault="0035045A" w:rsidP="00444AA2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794F95AD">
          <v:shape id="_x0000_i1046" type="#_x0000_t75" style="width:7in;height:159pt">
            <v:imagedata r:id="rId37" o:title="dg resource manager render shader create part"/>
          </v:shape>
        </w:pict>
      </w:r>
    </w:p>
    <w:p w14:paraId="61E3FC51" w14:textId="77777777" w:rsidR="00444AA2" w:rsidRPr="00793D58" w:rsidRDefault="00444AA2">
      <w:pPr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br w:type="page"/>
      </w:r>
    </w:p>
    <w:p w14:paraId="7AB1307C" w14:textId="532231F9" w:rsidR="00AB3E18" w:rsidRPr="0035045A" w:rsidRDefault="00AB3E18" w:rsidP="006C202B">
      <w:pPr>
        <w:pStyle w:val="ac"/>
        <w:numPr>
          <w:ilvl w:val="0"/>
          <w:numId w:val="1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lastRenderedPageBreak/>
        <w:t>ComputeShader</w:t>
      </w:r>
    </w:p>
    <w:p w14:paraId="46C03E5C" w14:textId="77777777" w:rsidR="004F4A38" w:rsidRPr="00793D58" w:rsidRDefault="004F4A38" w:rsidP="004F4A38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기존의 </w:t>
      </w:r>
      <w:r w:rsidRPr="00793D58">
        <w:rPr>
          <w:rFonts w:asciiTheme="majorEastAsia" w:eastAsiaTheme="majorEastAsia" w:hAnsiTheme="majorEastAsia"/>
        </w:rPr>
        <w:t>ComputeShader</w:t>
      </w:r>
    </w:p>
    <w:p w14:paraId="03442003" w14:textId="77777777" w:rsidR="004F4A38" w:rsidRPr="00793D58" w:rsidRDefault="00AB3E18" w:rsidP="004F4A38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기존의 </w:t>
      </w:r>
      <w:r w:rsidRPr="00793D58">
        <w:rPr>
          <w:rFonts w:asciiTheme="majorEastAsia" w:eastAsiaTheme="majorEastAsia" w:hAnsiTheme="majorEastAsia"/>
        </w:rPr>
        <w:t>ComputeShader</w:t>
      </w:r>
      <w:r w:rsidRPr="00793D58">
        <w:rPr>
          <w:rFonts w:asciiTheme="majorEastAsia" w:eastAsiaTheme="majorEastAsia" w:hAnsiTheme="majorEastAsia" w:hint="eastAsia"/>
        </w:rPr>
        <w:t>는 자신이 맡은 역할을 다 끝내는 객체였다.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만약 </w:t>
      </w:r>
      <w:r w:rsidRPr="00793D58">
        <w:rPr>
          <w:rFonts w:asciiTheme="majorEastAsia" w:eastAsiaTheme="majorEastAsia" w:hAnsiTheme="majorEastAsia"/>
        </w:rPr>
        <w:t>blur</w:t>
      </w:r>
      <w:r w:rsidRPr="00793D58">
        <w:rPr>
          <w:rFonts w:asciiTheme="majorEastAsia" w:eastAsiaTheme="majorEastAsia" w:hAnsiTheme="majorEastAsia" w:hint="eastAsia"/>
        </w:rPr>
        <w:t xml:space="preserve">를 한다면 사용할 </w:t>
      </w:r>
      <w:r w:rsidRPr="00793D58">
        <w:rPr>
          <w:rFonts w:asciiTheme="majorEastAsia" w:eastAsiaTheme="majorEastAsia" w:hAnsiTheme="majorEastAsia"/>
        </w:rPr>
        <w:t>data</w:t>
      </w:r>
      <w:r w:rsidRPr="00793D58">
        <w:rPr>
          <w:rFonts w:asciiTheme="majorEastAsia" w:eastAsiaTheme="majorEastAsia" w:hAnsiTheme="majorEastAsia" w:hint="eastAsia"/>
        </w:rPr>
        <w:t xml:space="preserve">는 다 </w:t>
      </w:r>
      <w:r w:rsidRPr="00793D58">
        <w:rPr>
          <w:rFonts w:asciiTheme="majorEastAsia" w:eastAsiaTheme="majorEastAsia" w:hAnsiTheme="majorEastAsia"/>
        </w:rPr>
        <w:t>set</w:t>
      </w:r>
      <w:r w:rsidRPr="00793D58">
        <w:rPr>
          <w:rFonts w:asciiTheme="majorEastAsia" w:eastAsiaTheme="majorEastAsia" w:hAnsiTheme="majorEastAsia" w:hint="eastAsia"/>
        </w:rPr>
        <w:t xml:space="preserve">되어 있다는 가정하에 </w:t>
      </w:r>
      <w:r w:rsidRPr="00793D58">
        <w:rPr>
          <w:rFonts w:asciiTheme="majorEastAsia" w:eastAsiaTheme="majorEastAsia" w:hAnsiTheme="majorEastAsia"/>
        </w:rPr>
        <w:t>computeShader</w:t>
      </w:r>
      <w:r w:rsidRPr="00793D58">
        <w:rPr>
          <w:rFonts w:asciiTheme="majorEastAsia" w:eastAsiaTheme="majorEastAsia" w:hAnsiTheme="majorEastAsia" w:hint="eastAsia"/>
        </w:rPr>
        <w:t xml:space="preserve">를 돌리고 다 돌린 후에 결과물을 </w:t>
      </w:r>
      <w:r w:rsidRPr="00793D58">
        <w:rPr>
          <w:rFonts w:asciiTheme="majorEastAsia" w:eastAsiaTheme="majorEastAsia" w:hAnsiTheme="majorEastAsia"/>
        </w:rPr>
        <w:t>set</w:t>
      </w:r>
      <w:r w:rsidRPr="00793D58">
        <w:rPr>
          <w:rFonts w:asciiTheme="majorEastAsia" w:eastAsiaTheme="majorEastAsia" w:hAnsiTheme="majorEastAsia" w:hint="eastAsia"/>
        </w:rPr>
        <w:t xml:space="preserve">하는 객체였다 이렇게 되면 computeshader객체의 재활용성이 떨어진다 </w:t>
      </w:r>
    </w:p>
    <w:p w14:paraId="4BB50A45" w14:textId="31995E70" w:rsidR="00444AA2" w:rsidRPr="00793D58" w:rsidRDefault="004F4A38" w:rsidP="004F4A38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 xml:space="preserve">: </w:t>
      </w:r>
      <w:r w:rsidR="00AB3E18" w:rsidRPr="00793D58">
        <w:rPr>
          <w:rFonts w:asciiTheme="majorEastAsia" w:eastAsiaTheme="majorEastAsia" w:hAnsiTheme="majorEastAsia" w:hint="eastAsia"/>
        </w:rPr>
        <w:t xml:space="preserve">ComputeShader는 </w:t>
      </w:r>
      <w:r w:rsidR="00AB3E18" w:rsidRPr="00793D58">
        <w:rPr>
          <w:rFonts w:asciiTheme="majorEastAsia" w:eastAsiaTheme="majorEastAsia" w:hAnsiTheme="majorEastAsia"/>
        </w:rPr>
        <w:t>computeShader</w:t>
      </w:r>
      <w:r w:rsidR="00AB3E18" w:rsidRPr="00793D58">
        <w:rPr>
          <w:rFonts w:asciiTheme="majorEastAsia" w:eastAsiaTheme="majorEastAsia" w:hAnsiTheme="majorEastAsia" w:hint="eastAsia"/>
        </w:rPr>
        <w:t xml:space="preserve">만 동작 시키는 것을 기능으로 잡고 그에 사용하는 </w:t>
      </w:r>
      <w:r w:rsidR="00AB3E18" w:rsidRPr="00793D58">
        <w:rPr>
          <w:rFonts w:asciiTheme="majorEastAsia" w:eastAsiaTheme="majorEastAsia" w:hAnsiTheme="majorEastAsia"/>
        </w:rPr>
        <w:t>Resourcce Set Clean</w:t>
      </w:r>
      <w:r w:rsidR="00AB3E18" w:rsidRPr="00793D58">
        <w:rPr>
          <w:rFonts w:asciiTheme="majorEastAsia" w:eastAsiaTheme="majorEastAsia" w:hAnsiTheme="majorEastAsia" w:hint="eastAsia"/>
        </w:rPr>
        <w:t>은 그 밖에서 관리하도록 했다.</w:t>
      </w:r>
    </w:p>
    <w:p w14:paraId="6DD1FF85" w14:textId="08158480" w:rsidR="00444AA2" w:rsidRPr="00793D58" w:rsidRDefault="0035045A" w:rsidP="00611103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0C9B3988">
          <v:shape id="_x0000_i1047" type="#_x0000_t75" style="width:396.75pt;height:129pt">
            <v:imagedata r:id="rId38" o:title="ea computer shader2"/>
          </v:shape>
        </w:pict>
      </w:r>
    </w:p>
    <w:p w14:paraId="0902D826" w14:textId="46CA0633" w:rsidR="00611103" w:rsidRPr="00793D58" w:rsidRDefault="0035045A" w:rsidP="002C00DF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2D76B0AE">
          <v:shape id="_x0000_i1048" type="#_x0000_t75" style="width:397.5pt;height:149.25pt">
            <v:imagedata r:id="rId39" o:title="ea computer shader3"/>
          </v:shape>
        </w:pict>
      </w:r>
    </w:p>
    <w:p w14:paraId="230FA4FC" w14:textId="1CF0492E" w:rsidR="00AB3E18" w:rsidRPr="00793D58" w:rsidRDefault="004F4A38" w:rsidP="004F4A38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결과 : </w:t>
      </w:r>
      <w:r w:rsidR="00AB3E18" w:rsidRPr="00793D58">
        <w:rPr>
          <w:rFonts w:asciiTheme="majorEastAsia" w:eastAsiaTheme="majorEastAsia" w:hAnsiTheme="majorEastAsia" w:hint="eastAsia"/>
        </w:rPr>
        <w:t xml:space="preserve">이렇게 하니 </w:t>
      </w:r>
      <w:r w:rsidR="00AB3E18" w:rsidRPr="00793D58">
        <w:rPr>
          <w:rFonts w:asciiTheme="majorEastAsia" w:eastAsiaTheme="majorEastAsia" w:hAnsiTheme="majorEastAsia"/>
        </w:rPr>
        <w:t>Blur</w:t>
      </w:r>
      <w:r w:rsidR="00AB3E18" w:rsidRPr="00793D58">
        <w:rPr>
          <w:rFonts w:asciiTheme="majorEastAsia" w:eastAsiaTheme="majorEastAsia" w:hAnsiTheme="majorEastAsia" w:hint="eastAsia"/>
        </w:rPr>
        <w:t>를 좀더 재활용 할 수 있었다.</w:t>
      </w:r>
      <w:r w:rsidR="00AB3E18" w:rsidRPr="00793D58">
        <w:rPr>
          <w:rFonts w:asciiTheme="majorEastAsia" w:eastAsiaTheme="majorEastAsia" w:hAnsiTheme="majorEastAsia"/>
        </w:rPr>
        <w:t xml:space="preserve"> </w:t>
      </w:r>
    </w:p>
    <w:p w14:paraId="21676855" w14:textId="2D74B5EB" w:rsidR="00444AA2" w:rsidRPr="00793D58" w:rsidRDefault="00444AA2" w:rsidP="00611103">
      <w:pPr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0D3C53FF" wp14:editId="7FE9202E">
            <wp:extent cx="5040000" cy="1735082"/>
            <wp:effectExtent l="0" t="0" r="8255" b="0"/>
            <wp:docPr id="7" name="그림 7" descr="C:\Users\강지훈\AppData\Local\Microsoft\Windows\INetCacheContent.Word\ea computer sha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강지훈\AppData\Local\Microsoft\Windows\INetCacheContent.Word\ea computer shader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3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4442" w14:textId="77777777" w:rsidR="002C00DF" w:rsidRPr="00793D58" w:rsidRDefault="002C00DF">
      <w:pPr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br w:type="page"/>
      </w:r>
    </w:p>
    <w:p w14:paraId="1C9EC92D" w14:textId="21EE2899" w:rsidR="000A5F06" w:rsidRPr="0035045A" w:rsidRDefault="000A5F06" w:rsidP="006C202B">
      <w:pPr>
        <w:pStyle w:val="ac"/>
        <w:numPr>
          <w:ilvl w:val="0"/>
          <w:numId w:val="17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/>
          <w:sz w:val="22"/>
        </w:rPr>
        <w:lastRenderedPageBreak/>
        <w:t>E</w:t>
      </w:r>
      <w:r w:rsidRPr="0035045A">
        <w:rPr>
          <w:rFonts w:asciiTheme="majorEastAsia" w:eastAsiaTheme="majorEastAsia" w:hAnsiTheme="majorEastAsia" w:hint="eastAsia"/>
          <w:sz w:val="22"/>
        </w:rPr>
        <w:t xml:space="preserve">tc </w:t>
      </w:r>
      <w:r w:rsidRPr="0035045A">
        <w:rPr>
          <w:rFonts w:asciiTheme="majorEastAsia" w:eastAsiaTheme="majorEastAsia" w:hAnsiTheme="majorEastAsia"/>
          <w:sz w:val="22"/>
        </w:rPr>
        <w:t>Object</w:t>
      </w:r>
    </w:p>
    <w:p w14:paraId="365865D6" w14:textId="6C4DB953" w:rsidR="002C00DF" w:rsidRPr="00793D58" w:rsidRDefault="002C00DF" w:rsidP="002C00DF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 xml:space="preserve">: </w:t>
      </w:r>
      <w:r w:rsidR="000A5F06" w:rsidRPr="00793D58">
        <w:rPr>
          <w:rFonts w:asciiTheme="majorEastAsia" w:eastAsiaTheme="majorEastAsia" w:hAnsiTheme="majorEastAsia" w:hint="eastAsia"/>
        </w:rPr>
        <w:t xml:space="preserve">기타 다른 객체들도 Create함수를 만들고 </w:t>
      </w:r>
      <w:r w:rsidR="000A5F06" w:rsidRPr="00793D58">
        <w:rPr>
          <w:rFonts w:asciiTheme="majorEastAsia" w:eastAsiaTheme="majorEastAsia" w:hAnsiTheme="majorEastAsia"/>
        </w:rPr>
        <w:t>ResourceManager</w:t>
      </w:r>
      <w:r w:rsidR="000A5F06" w:rsidRPr="00793D58">
        <w:rPr>
          <w:rFonts w:asciiTheme="majorEastAsia" w:eastAsiaTheme="majorEastAsia" w:hAnsiTheme="majorEastAsia" w:hint="eastAsia"/>
        </w:rPr>
        <w:t xml:space="preserve">에서도 </w:t>
      </w:r>
      <w:r w:rsidR="000A5F06" w:rsidRPr="00793D58">
        <w:rPr>
          <w:rFonts w:asciiTheme="majorEastAsia" w:eastAsiaTheme="majorEastAsia" w:hAnsiTheme="majorEastAsia"/>
        </w:rPr>
        <w:t xml:space="preserve">Create.. </w:t>
      </w:r>
      <w:r w:rsidR="000A5F06" w:rsidRPr="00793D58">
        <w:rPr>
          <w:rFonts w:asciiTheme="majorEastAsia" w:eastAsiaTheme="majorEastAsia" w:hAnsiTheme="majorEastAsia" w:hint="eastAsia"/>
        </w:rPr>
        <w:t xml:space="preserve">함수를 제작해 객체 제작과 </w:t>
      </w:r>
      <w:r w:rsidR="000A5F06" w:rsidRPr="00793D58">
        <w:rPr>
          <w:rFonts w:asciiTheme="majorEastAsia" w:eastAsiaTheme="majorEastAsia" w:hAnsiTheme="majorEastAsia"/>
        </w:rPr>
        <w:t>ResourceManager</w:t>
      </w:r>
      <w:r w:rsidR="000A5F06" w:rsidRPr="00793D58">
        <w:rPr>
          <w:rFonts w:asciiTheme="majorEastAsia" w:eastAsiaTheme="majorEastAsia" w:hAnsiTheme="majorEastAsia" w:hint="eastAsia"/>
        </w:rPr>
        <w:t xml:space="preserve">에서 관리하는 </w:t>
      </w:r>
      <w:r w:rsidR="000A5F06" w:rsidRPr="00793D58">
        <w:rPr>
          <w:rFonts w:asciiTheme="majorEastAsia" w:eastAsiaTheme="majorEastAsia" w:hAnsiTheme="majorEastAsia"/>
        </w:rPr>
        <w:t>map</w:t>
      </w:r>
      <w:r w:rsidR="000A5F06" w:rsidRPr="00793D58">
        <w:rPr>
          <w:rFonts w:asciiTheme="majorEastAsia" w:eastAsiaTheme="majorEastAsia" w:hAnsiTheme="majorEastAsia" w:hint="eastAsia"/>
        </w:rPr>
        <w:t>에 추가하는 것까지 멤버 함수를 제작</w:t>
      </w:r>
      <w:r w:rsidRPr="00793D58">
        <w:rPr>
          <w:rFonts w:asciiTheme="majorEastAsia" w:eastAsiaTheme="majorEastAsia" w:hAnsiTheme="majorEastAsia" w:hint="eastAsia"/>
        </w:rPr>
        <w:t>한다.</w:t>
      </w:r>
    </w:p>
    <w:p w14:paraId="7CCB89C7" w14:textId="487CEE0C" w:rsidR="002C00DF" w:rsidRPr="00793D58" w:rsidRDefault="0035045A" w:rsidP="002C00DF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401545B4">
          <v:shape id="_x0000_i1049" type="#_x0000_t75" style="width:396.75pt;height:159.75pt">
            <v:imagedata r:id="rId41" o:title="dh create funcs"/>
          </v:shape>
        </w:pict>
      </w:r>
    </w:p>
    <w:p w14:paraId="38B839F6" w14:textId="678BF14C" w:rsidR="000A5F06" w:rsidRPr="00793D58" w:rsidRDefault="002C00DF" w:rsidP="002C00DF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결과 </w:t>
      </w:r>
      <w:r w:rsidRPr="00793D58">
        <w:rPr>
          <w:rFonts w:asciiTheme="majorEastAsia" w:eastAsiaTheme="majorEastAsia" w:hAnsiTheme="majorEastAsia"/>
        </w:rPr>
        <w:t xml:space="preserve">: </w:t>
      </w:r>
      <w:r w:rsidR="000A5F06" w:rsidRPr="00793D58">
        <w:rPr>
          <w:rFonts w:asciiTheme="majorEastAsia" w:eastAsiaTheme="majorEastAsia" w:hAnsiTheme="majorEastAsia" w:hint="eastAsia"/>
        </w:rPr>
        <w:t>코드를 더욱 깔끔하게 제작한다.</w:t>
      </w:r>
    </w:p>
    <w:p w14:paraId="2912A8D0" w14:textId="254F5FAD" w:rsidR="00611103" w:rsidRPr="00793D58" w:rsidRDefault="0035045A" w:rsidP="002C00DF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3358EBEE">
          <v:shape id="_x0000_i1050" type="#_x0000_t75" style="width:425.25pt;height:147.75pt">
            <v:imagedata r:id="rId42" o:title="dh create funcs 효과의 가장 큰 이득을 본아이"/>
          </v:shape>
        </w:pict>
      </w:r>
    </w:p>
    <w:p w14:paraId="711642A4" w14:textId="77777777" w:rsidR="002C00DF" w:rsidRPr="00793D58" w:rsidRDefault="002C00DF" w:rsidP="002C00DF">
      <w:pPr>
        <w:jc w:val="center"/>
        <w:rPr>
          <w:rFonts w:asciiTheme="majorEastAsia" w:eastAsiaTheme="majorEastAsia" w:hAnsiTheme="majorEastAsia"/>
        </w:rPr>
      </w:pPr>
    </w:p>
    <w:p w14:paraId="7C815EBC" w14:textId="6F1D4969" w:rsidR="005A3CBF" w:rsidRPr="0035045A" w:rsidRDefault="005A3CBF" w:rsidP="005410FD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/>
          <w:b/>
          <w:sz w:val="24"/>
        </w:rPr>
        <w:t>G</w:t>
      </w:r>
      <w:r w:rsidRPr="0035045A">
        <w:rPr>
          <w:rFonts w:asciiTheme="majorEastAsia" w:eastAsiaTheme="majorEastAsia" w:hAnsiTheme="majorEastAsia" w:hint="eastAsia"/>
          <w:b/>
          <w:sz w:val="24"/>
        </w:rPr>
        <w:t xml:space="preserve">buffer에 </w:t>
      </w:r>
      <w:r w:rsidRPr="0035045A">
        <w:rPr>
          <w:rFonts w:asciiTheme="majorEastAsia" w:eastAsiaTheme="majorEastAsia" w:hAnsiTheme="majorEastAsia"/>
          <w:b/>
          <w:sz w:val="24"/>
        </w:rPr>
        <w:t>depth stencil buffer</w:t>
      </w:r>
      <w:r w:rsidRPr="0035045A">
        <w:rPr>
          <w:rFonts w:asciiTheme="majorEastAsia" w:eastAsiaTheme="majorEastAsia" w:hAnsiTheme="majorEastAsia" w:hint="eastAsia"/>
          <w:b/>
          <w:sz w:val="24"/>
        </w:rPr>
        <w:t>를 사용하도록 한다.</w:t>
      </w:r>
    </w:p>
    <w:p w14:paraId="069AEFDE" w14:textId="77777777" w:rsidR="00F76C96" w:rsidRPr="0035045A" w:rsidRDefault="00F76C96" w:rsidP="00F76C96">
      <w:pPr>
        <w:pStyle w:val="ac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필요성 </w:t>
      </w:r>
      <w:r w:rsidRPr="0035045A">
        <w:rPr>
          <w:rFonts w:asciiTheme="majorEastAsia" w:eastAsiaTheme="majorEastAsia" w:hAnsiTheme="majorEastAsia"/>
          <w:sz w:val="22"/>
        </w:rPr>
        <w:t xml:space="preserve">: </w:t>
      </w:r>
    </w:p>
    <w:p w14:paraId="7886D18D" w14:textId="11E65426" w:rsidR="00F76C96" w:rsidRPr="00793D58" w:rsidRDefault="00C71403" w:rsidP="00C71403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기존에 사용하던 방식은 </w:t>
      </w:r>
      <w:r w:rsidRPr="00793D58">
        <w:rPr>
          <w:rFonts w:asciiTheme="majorEastAsia" w:eastAsiaTheme="majorEastAsia" w:hAnsiTheme="majorEastAsia"/>
        </w:rPr>
        <w:t>Gbuffer</w:t>
      </w:r>
      <w:r w:rsidRPr="00793D58">
        <w:rPr>
          <w:rFonts w:asciiTheme="majorEastAsia" w:eastAsiaTheme="majorEastAsia" w:hAnsiTheme="majorEastAsia" w:hint="eastAsia"/>
        </w:rPr>
        <w:t xml:space="preserve">에 </w:t>
      </w:r>
      <w:r w:rsidRPr="00793D58">
        <w:rPr>
          <w:rFonts w:asciiTheme="majorEastAsia" w:eastAsiaTheme="majorEastAsia" w:hAnsiTheme="majorEastAsia"/>
        </w:rPr>
        <w:t xml:space="preserve">World </w:t>
      </w:r>
      <w:r w:rsidRPr="00793D58">
        <w:rPr>
          <w:rFonts w:asciiTheme="majorEastAsia" w:eastAsiaTheme="majorEastAsia" w:hAnsiTheme="majorEastAsia" w:hint="eastAsia"/>
        </w:rPr>
        <w:t>P</w:t>
      </w:r>
      <w:r w:rsidRPr="00793D58">
        <w:rPr>
          <w:rFonts w:asciiTheme="majorEastAsia" w:eastAsiaTheme="majorEastAsia" w:hAnsiTheme="majorEastAsia"/>
        </w:rPr>
        <w:t>osition</w:t>
      </w:r>
      <w:r w:rsidRPr="00793D58">
        <w:rPr>
          <w:rFonts w:asciiTheme="majorEastAsia" w:eastAsiaTheme="majorEastAsia" w:hAnsiTheme="majorEastAsia" w:hint="eastAsia"/>
        </w:rPr>
        <w:t xml:space="preserve">을 </w:t>
      </w:r>
      <w:r w:rsidRPr="00793D58">
        <w:rPr>
          <w:rFonts w:asciiTheme="majorEastAsia" w:eastAsiaTheme="majorEastAsia" w:hAnsiTheme="majorEastAsia"/>
        </w:rPr>
        <w:t>render</w:t>
      </w:r>
      <w:r w:rsidRPr="00793D58">
        <w:rPr>
          <w:rFonts w:asciiTheme="majorEastAsia" w:eastAsiaTheme="majorEastAsia" w:hAnsiTheme="majorEastAsia" w:hint="eastAsia"/>
        </w:rPr>
        <w:t>해서 Light 계산에 사용하는 것이었다.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이 방법의 문제는 </w:t>
      </w:r>
      <w:r w:rsidRPr="00793D58">
        <w:rPr>
          <w:rFonts w:asciiTheme="majorEastAsia" w:eastAsiaTheme="majorEastAsia" w:hAnsiTheme="majorEastAsia"/>
        </w:rPr>
        <w:t>2</w:t>
      </w:r>
      <w:r w:rsidRPr="00793D58">
        <w:rPr>
          <w:rFonts w:asciiTheme="majorEastAsia" w:eastAsiaTheme="majorEastAsia" w:hAnsiTheme="majorEastAsia" w:hint="eastAsia"/>
        </w:rPr>
        <w:t>가지 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62C062BD" w14:textId="19D9DA97" w:rsidR="00C71403" w:rsidRPr="00793D58" w:rsidRDefault="00C71403" w:rsidP="00C71403">
      <w:pPr>
        <w:pStyle w:val="ac"/>
        <w:numPr>
          <w:ilvl w:val="0"/>
          <w:numId w:val="19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G</w:t>
      </w:r>
      <w:r w:rsidRPr="00793D58">
        <w:rPr>
          <w:rFonts w:asciiTheme="majorEastAsia" w:eastAsiaTheme="majorEastAsia" w:hAnsiTheme="majorEastAsia"/>
        </w:rPr>
        <w:t>buffer</w:t>
      </w:r>
      <w:r w:rsidRPr="00793D58">
        <w:rPr>
          <w:rFonts w:asciiTheme="majorEastAsia" w:eastAsiaTheme="majorEastAsia" w:hAnsiTheme="majorEastAsia" w:hint="eastAsia"/>
        </w:rPr>
        <w:t>가 하나 더 필요하다.</w:t>
      </w:r>
    </w:p>
    <w:p w14:paraId="55A39F35" w14:textId="3B1A89E9" w:rsidR="00C71403" w:rsidRPr="00793D58" w:rsidRDefault="00C71403" w:rsidP="00C71403">
      <w:pPr>
        <w:pStyle w:val="ac"/>
        <w:numPr>
          <w:ilvl w:val="0"/>
          <w:numId w:val="19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깊이 값을 필요로 하는 후처리인 </w:t>
      </w:r>
      <w:r w:rsidRPr="00793D58">
        <w:rPr>
          <w:rFonts w:asciiTheme="majorEastAsia" w:eastAsiaTheme="majorEastAsia" w:hAnsiTheme="majorEastAsia"/>
        </w:rPr>
        <w:t xml:space="preserve">DOF </w:t>
      </w:r>
      <w:r w:rsidRPr="00793D58">
        <w:rPr>
          <w:rFonts w:asciiTheme="majorEastAsia" w:eastAsiaTheme="majorEastAsia" w:hAnsiTheme="majorEastAsia" w:hint="eastAsia"/>
        </w:rPr>
        <w:t>즉 거리심도를 하기가 힘들어 진다.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04297B2D" w14:textId="52F70BF2" w:rsidR="00C71403" w:rsidRPr="00793D58" w:rsidRDefault="00C71403" w:rsidP="00C71403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그래서 차선책이 </w:t>
      </w:r>
      <w:r w:rsidRPr="00793D58">
        <w:rPr>
          <w:rFonts w:asciiTheme="majorEastAsia" w:eastAsiaTheme="majorEastAsia" w:hAnsiTheme="majorEastAsia"/>
        </w:rPr>
        <w:t>GBuffer</w:t>
      </w:r>
      <w:r w:rsidRPr="00793D58">
        <w:rPr>
          <w:rFonts w:asciiTheme="majorEastAsia" w:eastAsiaTheme="majorEastAsia" w:hAnsiTheme="majorEastAsia" w:hint="eastAsia"/>
        </w:rPr>
        <w:t>에 선형 깊이 값을 r</w:t>
      </w:r>
      <w:r w:rsidRPr="00793D58">
        <w:rPr>
          <w:rFonts w:asciiTheme="majorEastAsia" w:eastAsiaTheme="majorEastAsia" w:hAnsiTheme="majorEastAsia"/>
        </w:rPr>
        <w:t xml:space="preserve">ender </w:t>
      </w:r>
      <w:r w:rsidRPr="00793D58">
        <w:rPr>
          <w:rFonts w:asciiTheme="majorEastAsia" w:eastAsiaTheme="majorEastAsia" w:hAnsiTheme="majorEastAsia" w:hint="eastAsia"/>
        </w:rPr>
        <w:t>하는 것이다.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이렇게 함으로 써 깊이를 사용하는 후처리에도 사용이 가능해 졌다.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하지만 이 방법에도 문제가 있다.</w:t>
      </w:r>
    </w:p>
    <w:p w14:paraId="5EF25FD5" w14:textId="7E221ADB" w:rsidR="00C71403" w:rsidRPr="00793D58" w:rsidRDefault="00C71403" w:rsidP="00C71403">
      <w:pPr>
        <w:pStyle w:val="ac"/>
        <w:numPr>
          <w:ilvl w:val="0"/>
          <w:numId w:val="21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일단 </w:t>
      </w:r>
      <w:r w:rsidRPr="00793D58">
        <w:rPr>
          <w:rFonts w:asciiTheme="majorEastAsia" w:eastAsiaTheme="majorEastAsia" w:hAnsiTheme="majorEastAsia"/>
        </w:rPr>
        <w:t>gBuffer</w:t>
      </w:r>
      <w:r w:rsidRPr="00793D58">
        <w:rPr>
          <w:rFonts w:asciiTheme="majorEastAsia" w:eastAsiaTheme="majorEastAsia" w:hAnsiTheme="majorEastAsia" w:hint="eastAsia"/>
        </w:rPr>
        <w:t xml:space="preserve">에 </w:t>
      </w:r>
      <w:r w:rsidRPr="00793D58">
        <w:rPr>
          <w:rFonts w:asciiTheme="majorEastAsia" w:eastAsiaTheme="majorEastAsia" w:hAnsiTheme="majorEastAsia"/>
        </w:rPr>
        <w:t xml:space="preserve">render </w:t>
      </w:r>
      <w:r w:rsidRPr="00793D58">
        <w:rPr>
          <w:rFonts w:asciiTheme="majorEastAsia" w:eastAsiaTheme="majorEastAsia" w:hAnsiTheme="majorEastAsia" w:hint="eastAsia"/>
        </w:rPr>
        <w:t xml:space="preserve">한다 </w:t>
      </w:r>
    </w:p>
    <w:p w14:paraId="6D249D28" w14:textId="0FF8DDFF" w:rsidR="00C71403" w:rsidRPr="00793D58" w:rsidRDefault="00C71403" w:rsidP="00C71403">
      <w:pPr>
        <w:pStyle w:val="ac"/>
        <w:numPr>
          <w:ilvl w:val="0"/>
          <w:numId w:val="21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깊이 값을 얻기 위해 모든 정점에 대해서 </w:t>
      </w:r>
      <w:r w:rsidRPr="00793D58">
        <w:rPr>
          <w:rFonts w:asciiTheme="majorEastAsia" w:eastAsiaTheme="majorEastAsia" w:hAnsiTheme="majorEastAsia"/>
        </w:rPr>
        <w:t>view</w:t>
      </w:r>
      <w:r w:rsidRPr="00793D58">
        <w:rPr>
          <w:rFonts w:asciiTheme="majorEastAsia" w:eastAsiaTheme="majorEastAsia" w:hAnsiTheme="majorEastAsia" w:hint="eastAsia"/>
        </w:rPr>
        <w:t>변환,</w:t>
      </w:r>
      <w:r w:rsidRPr="00793D58">
        <w:rPr>
          <w:rFonts w:asciiTheme="majorEastAsia" w:eastAsiaTheme="majorEastAsia" w:hAnsiTheme="majorEastAsia"/>
        </w:rPr>
        <w:t xml:space="preserve"> porojection</w:t>
      </w:r>
      <w:r w:rsidRPr="00793D58">
        <w:rPr>
          <w:rFonts w:asciiTheme="majorEastAsia" w:eastAsiaTheme="majorEastAsia" w:hAnsiTheme="majorEastAsia" w:hint="eastAsia"/>
        </w:rPr>
        <w:t>변환을 따로 해 줘야 한다.</w:t>
      </w:r>
    </w:p>
    <w:p w14:paraId="4063CCF0" w14:textId="69F809F4" w:rsidR="00C71403" w:rsidRPr="00793D58" w:rsidRDefault="00C71403" w:rsidP="00C71403">
      <w:pPr>
        <w:pStyle w:val="ac"/>
        <w:numPr>
          <w:ilvl w:val="0"/>
          <w:numId w:val="21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조명 계산에 필요한 </w:t>
      </w:r>
      <w:r w:rsidRPr="00793D58">
        <w:rPr>
          <w:rFonts w:asciiTheme="majorEastAsia" w:eastAsiaTheme="majorEastAsia" w:hAnsiTheme="majorEastAsia"/>
        </w:rPr>
        <w:t>world position</w:t>
      </w:r>
      <w:r w:rsidRPr="00793D58">
        <w:rPr>
          <w:rFonts w:asciiTheme="majorEastAsia" w:eastAsiaTheme="majorEastAsia" w:hAnsiTheme="majorEastAsia" w:hint="eastAsia"/>
        </w:rPr>
        <w:t xml:space="preserve">을 구하기 위해 </w:t>
      </w:r>
      <w:r w:rsidRPr="00793D58">
        <w:rPr>
          <w:rFonts w:asciiTheme="majorEastAsia" w:eastAsiaTheme="majorEastAsia" w:hAnsiTheme="majorEastAsia"/>
        </w:rPr>
        <w:t>view inverse</w:t>
      </w:r>
      <w:r w:rsidRPr="00793D58">
        <w:rPr>
          <w:rFonts w:asciiTheme="majorEastAsia" w:eastAsiaTheme="majorEastAsia" w:hAnsiTheme="majorEastAsia" w:hint="eastAsia"/>
        </w:rPr>
        <w:t>변환을 시켜줘야 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6BA2CDD3" w14:textId="77777777" w:rsidR="00C71403" w:rsidRPr="00793D58" w:rsidRDefault="00C71403">
      <w:pPr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</w:rPr>
        <w:br w:type="page"/>
      </w:r>
    </w:p>
    <w:p w14:paraId="5A50D494" w14:textId="1D66A461" w:rsidR="00C71403" w:rsidRPr="00793D58" w:rsidRDefault="00EA5BBD" w:rsidP="00C71403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lastRenderedPageBreak/>
        <w:t xml:space="preserve">마지막 방법은 </w:t>
      </w:r>
      <w:r w:rsidRPr="00793D58">
        <w:rPr>
          <w:rFonts w:asciiTheme="majorEastAsia" w:eastAsiaTheme="majorEastAsia" w:hAnsiTheme="majorEastAsia"/>
        </w:rPr>
        <w:t>render pipe line</w:t>
      </w:r>
      <w:r w:rsidRPr="00793D58">
        <w:rPr>
          <w:rFonts w:asciiTheme="majorEastAsia" w:eastAsiaTheme="majorEastAsia" w:hAnsiTheme="majorEastAsia" w:hint="eastAsia"/>
        </w:rPr>
        <w:t xml:space="preserve">을 돌면 자동으로 나오는 결과물인 </w:t>
      </w:r>
      <w:r w:rsidRPr="00793D58">
        <w:rPr>
          <w:rFonts w:asciiTheme="majorEastAsia" w:eastAsiaTheme="majorEastAsia" w:hAnsiTheme="majorEastAsia"/>
        </w:rPr>
        <w:t>depth stencil buffer</w:t>
      </w:r>
      <w:r w:rsidRPr="00793D58">
        <w:rPr>
          <w:rFonts w:asciiTheme="majorEastAsia" w:eastAsiaTheme="majorEastAsia" w:hAnsiTheme="majorEastAsia" w:hint="eastAsia"/>
        </w:rPr>
        <w:t>을 그대로 사용하는 방법이다.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이렇게 하면 </w:t>
      </w:r>
      <w:r w:rsidRPr="00793D58">
        <w:rPr>
          <w:rFonts w:asciiTheme="majorEastAsia" w:eastAsiaTheme="majorEastAsia" w:hAnsiTheme="majorEastAsia"/>
        </w:rPr>
        <w:t xml:space="preserve">render </w:t>
      </w:r>
      <w:r w:rsidRPr="00793D58">
        <w:rPr>
          <w:rFonts w:asciiTheme="majorEastAsia" w:eastAsiaTheme="majorEastAsia" w:hAnsiTheme="majorEastAsia" w:hint="eastAsia"/>
        </w:rPr>
        <w:t xml:space="preserve">할 </w:t>
      </w:r>
      <w:r w:rsidRPr="00793D58">
        <w:rPr>
          <w:rFonts w:asciiTheme="majorEastAsia" w:eastAsiaTheme="majorEastAsia" w:hAnsiTheme="majorEastAsia"/>
        </w:rPr>
        <w:t>gbuffer</w:t>
      </w:r>
      <w:r w:rsidRPr="00793D58">
        <w:rPr>
          <w:rFonts w:asciiTheme="majorEastAsia" w:eastAsiaTheme="majorEastAsia" w:hAnsiTheme="majorEastAsia" w:hint="eastAsia"/>
        </w:rPr>
        <w:t>가 하나 줄어든다.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이 방법의 문제는</w:t>
      </w:r>
    </w:p>
    <w:p w14:paraId="05BCCD1F" w14:textId="642CDDB2" w:rsidR="00EA5BBD" w:rsidRPr="00793D58" w:rsidRDefault="00EA5BBD" w:rsidP="00EA5BBD">
      <w:pPr>
        <w:pStyle w:val="ac"/>
        <w:numPr>
          <w:ilvl w:val="0"/>
          <w:numId w:val="22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조명 계산을 하기위한 </w:t>
      </w:r>
      <w:r w:rsidRPr="00793D58">
        <w:rPr>
          <w:rFonts w:asciiTheme="majorEastAsia" w:eastAsiaTheme="majorEastAsia" w:hAnsiTheme="majorEastAsia"/>
        </w:rPr>
        <w:t xml:space="preserve">world position </w:t>
      </w:r>
      <w:r w:rsidRPr="00793D58">
        <w:rPr>
          <w:rFonts w:asciiTheme="majorEastAsia" w:eastAsiaTheme="majorEastAsia" w:hAnsiTheme="majorEastAsia" w:hint="eastAsia"/>
        </w:rPr>
        <w:t xml:space="preserve">을 구하려면 </w:t>
      </w:r>
      <w:r w:rsidRPr="00793D58">
        <w:rPr>
          <w:rFonts w:asciiTheme="majorEastAsia" w:eastAsiaTheme="majorEastAsia" w:hAnsiTheme="majorEastAsia"/>
        </w:rPr>
        <w:t xml:space="preserve">projection </w:t>
      </w:r>
      <w:r w:rsidRPr="00793D58">
        <w:rPr>
          <w:rFonts w:asciiTheme="majorEastAsia" w:eastAsiaTheme="majorEastAsia" w:hAnsiTheme="majorEastAsia" w:hint="eastAsia"/>
        </w:rPr>
        <w:t xml:space="preserve">변환 </w:t>
      </w:r>
      <w:r w:rsidRPr="00793D58">
        <w:rPr>
          <w:rFonts w:asciiTheme="majorEastAsia" w:eastAsiaTheme="majorEastAsia" w:hAnsiTheme="majorEastAsia"/>
        </w:rPr>
        <w:t xml:space="preserve">view inverse </w:t>
      </w:r>
      <w:r w:rsidRPr="00793D58">
        <w:rPr>
          <w:rFonts w:asciiTheme="majorEastAsia" w:eastAsiaTheme="majorEastAsia" w:hAnsiTheme="majorEastAsia" w:hint="eastAsia"/>
        </w:rPr>
        <w:t>변환을 해야한다.</w:t>
      </w:r>
    </w:p>
    <w:p w14:paraId="6A1A55C5" w14:textId="77777777" w:rsidR="0057794D" w:rsidRPr="00793D58" w:rsidRDefault="0057794D" w:rsidP="00EA5BBD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 xml:space="preserve">1 : </w:t>
      </w:r>
    </w:p>
    <w:p w14:paraId="2841E7C8" w14:textId="619D4985" w:rsidR="00EA5BBD" w:rsidRPr="00793D58" w:rsidRDefault="00EA5BBD" w:rsidP="0057794D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>은 g</w:t>
      </w:r>
      <w:r w:rsidRPr="00793D58">
        <w:rPr>
          <w:rFonts w:asciiTheme="majorEastAsia" w:eastAsiaTheme="majorEastAsia" w:hAnsiTheme="majorEastAsia"/>
        </w:rPr>
        <w:t>Buffer</w:t>
      </w:r>
      <w:r w:rsidRPr="00793D58">
        <w:rPr>
          <w:rFonts w:asciiTheme="majorEastAsia" w:eastAsiaTheme="majorEastAsia" w:hAnsiTheme="majorEastAsia" w:hint="eastAsia"/>
        </w:rPr>
        <w:t xml:space="preserve">에 </w:t>
      </w:r>
      <w:r w:rsidRPr="00793D58">
        <w:rPr>
          <w:rFonts w:asciiTheme="majorEastAsia" w:eastAsiaTheme="majorEastAsia" w:hAnsiTheme="majorEastAsia"/>
        </w:rPr>
        <w:t>Render</w:t>
      </w:r>
      <w:r w:rsidRPr="00793D58">
        <w:rPr>
          <w:rFonts w:asciiTheme="majorEastAsia" w:eastAsiaTheme="majorEastAsia" w:hAnsiTheme="majorEastAsia" w:hint="eastAsia"/>
        </w:rPr>
        <w:t xml:space="preserve">하는 정보량도 많을 뿐더러 </w:t>
      </w:r>
      <w:r w:rsidRPr="00793D58">
        <w:rPr>
          <w:rFonts w:asciiTheme="majorEastAsia" w:eastAsiaTheme="majorEastAsia" w:hAnsiTheme="majorEastAsia"/>
        </w:rPr>
        <w:t>depth</w:t>
      </w:r>
      <w:r w:rsidRPr="00793D58">
        <w:rPr>
          <w:rFonts w:asciiTheme="majorEastAsia" w:eastAsiaTheme="majorEastAsia" w:hAnsiTheme="majorEastAsia" w:hint="eastAsia"/>
        </w:rPr>
        <w:t>값이 필요하면 추가 계산까지 해줘야 한다.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그럼으로 방법 </w:t>
      </w:r>
      <w:r w:rsidRPr="00793D58">
        <w:rPr>
          <w:rFonts w:asciiTheme="majorEastAsia" w:eastAsiaTheme="majorEastAsia" w:hAnsiTheme="majorEastAsia"/>
        </w:rPr>
        <w:t xml:space="preserve">2, 3 </w:t>
      </w:r>
      <w:r w:rsidRPr="00793D58">
        <w:rPr>
          <w:rFonts w:asciiTheme="majorEastAsia" w:eastAsiaTheme="majorEastAsia" w:hAnsiTheme="majorEastAsia" w:hint="eastAsia"/>
        </w:rPr>
        <w:t xml:space="preserve">중 하나를 선택해야 하는데 </w:t>
      </w:r>
    </w:p>
    <w:p w14:paraId="52753548" w14:textId="1FBDFD34" w:rsidR="0057794D" w:rsidRPr="00793D58" w:rsidRDefault="0057794D" w:rsidP="00E016BA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비교 </w:t>
      </w:r>
      <w:r w:rsidRPr="00793D58">
        <w:rPr>
          <w:rFonts w:asciiTheme="majorEastAsia" w:eastAsiaTheme="majorEastAsia" w:hAnsiTheme="majorEastAsia"/>
        </w:rPr>
        <w:t xml:space="preserve">: </w:t>
      </w:r>
    </w:p>
    <w:p w14:paraId="56A76A5D" w14:textId="491C55D2" w:rsidR="0057794D" w:rsidRPr="00793D58" w:rsidRDefault="0057794D" w:rsidP="0057794D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처음에는 방법 </w:t>
      </w:r>
      <w:r w:rsidRPr="00793D58">
        <w:rPr>
          <w:rFonts w:asciiTheme="majorEastAsia" w:eastAsiaTheme="majorEastAsia" w:hAnsiTheme="majorEastAsia"/>
        </w:rPr>
        <w:t>2</w:t>
      </w:r>
      <w:r w:rsidRPr="00793D58">
        <w:rPr>
          <w:rFonts w:asciiTheme="majorEastAsia" w:eastAsiaTheme="majorEastAsia" w:hAnsiTheme="majorEastAsia" w:hint="eastAsia"/>
        </w:rPr>
        <w:t>를 사용하려고 하였다.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이유는 </w:t>
      </w:r>
      <w:r w:rsidRPr="00793D58">
        <w:rPr>
          <w:rFonts w:asciiTheme="majorEastAsia" w:eastAsiaTheme="majorEastAsia" w:hAnsiTheme="majorEastAsia"/>
        </w:rPr>
        <w:t>render</w:t>
      </w:r>
      <w:r w:rsidRPr="00793D58">
        <w:rPr>
          <w:rFonts w:asciiTheme="majorEastAsia" w:eastAsiaTheme="majorEastAsia" w:hAnsiTheme="majorEastAsia" w:hint="eastAsia"/>
        </w:rPr>
        <w:t>하는 정보가 중복으로 하나 더 생기긴 하지만 shader에서 계산하는 량이 적어서 였다.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하지만 이 방법은 </w:t>
      </w:r>
      <w:r w:rsidRPr="00793D58">
        <w:rPr>
          <w:rFonts w:asciiTheme="majorEastAsia" w:eastAsiaTheme="majorEastAsia" w:hAnsiTheme="majorEastAsia"/>
        </w:rPr>
        <w:t>scene</w:t>
      </w:r>
      <w:r w:rsidRPr="00793D58">
        <w:rPr>
          <w:rFonts w:asciiTheme="majorEastAsia" w:eastAsiaTheme="majorEastAsia" w:hAnsiTheme="majorEastAsia" w:hint="eastAsia"/>
        </w:rPr>
        <w:t xml:space="preserve">에 </w:t>
      </w:r>
      <w:r w:rsidRPr="00793D58">
        <w:rPr>
          <w:rFonts w:asciiTheme="majorEastAsia" w:eastAsiaTheme="majorEastAsia" w:hAnsiTheme="majorEastAsia"/>
        </w:rPr>
        <w:t xml:space="preserve">object </w:t>
      </w:r>
      <w:r w:rsidRPr="00793D58">
        <w:rPr>
          <w:rFonts w:asciiTheme="majorEastAsia" w:eastAsiaTheme="majorEastAsia" w:hAnsiTheme="majorEastAsia" w:hint="eastAsia"/>
        </w:rPr>
        <w:t>정점 수가 많아지면 문제가 발생할 수 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약 </w:t>
      </w:r>
      <w:r w:rsidRPr="00793D58">
        <w:rPr>
          <w:rFonts w:asciiTheme="majorEastAsia" w:eastAsiaTheme="majorEastAsia" w:hAnsiTheme="majorEastAsia"/>
        </w:rPr>
        <w:t>1000</w:t>
      </w:r>
      <w:r w:rsidRPr="00793D58">
        <w:rPr>
          <w:rFonts w:asciiTheme="majorEastAsia" w:eastAsiaTheme="majorEastAsia" w:hAnsiTheme="majorEastAsia" w:hint="eastAsia"/>
        </w:rPr>
        <w:t xml:space="preserve">만개 즈음의 정점을 </w:t>
      </w:r>
      <w:r w:rsidRPr="00793D58">
        <w:rPr>
          <w:rFonts w:asciiTheme="majorEastAsia" w:eastAsiaTheme="majorEastAsia" w:hAnsiTheme="majorEastAsia"/>
        </w:rPr>
        <w:t>render</w:t>
      </w:r>
      <w:r w:rsidRPr="00793D58">
        <w:rPr>
          <w:rFonts w:asciiTheme="majorEastAsia" w:eastAsiaTheme="majorEastAsia" w:hAnsiTheme="majorEastAsia" w:hint="eastAsia"/>
        </w:rPr>
        <w:t>할 경우</w:t>
      </w:r>
    </w:p>
    <w:p w14:paraId="3B85C909" w14:textId="4851AFC9" w:rsidR="00E016BA" w:rsidRPr="00793D58" w:rsidRDefault="00530592" w:rsidP="0057794D">
      <w:pPr>
        <w:pStyle w:val="ac"/>
        <w:ind w:leftChars="0" w:left="435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>2</w:t>
      </w:r>
      <w:r w:rsidRPr="00793D58">
        <w:rPr>
          <w:rFonts w:asciiTheme="majorEastAsia" w:eastAsiaTheme="majorEastAsia" w:hAnsiTheme="majorEastAsia" w:hint="eastAsia"/>
        </w:rPr>
        <w:t xml:space="preserve">는 정점이 많아지면 많아질수록 계산양이 늘어나는 반면에 방법 </w:t>
      </w:r>
      <w:r w:rsidRPr="00793D58">
        <w:rPr>
          <w:rFonts w:asciiTheme="majorEastAsia" w:eastAsiaTheme="majorEastAsia" w:hAnsiTheme="majorEastAsia"/>
        </w:rPr>
        <w:t>3</w:t>
      </w:r>
      <w:r w:rsidRPr="00793D58">
        <w:rPr>
          <w:rFonts w:asciiTheme="majorEastAsia" w:eastAsiaTheme="majorEastAsia" w:hAnsiTheme="majorEastAsia" w:hint="eastAsia"/>
        </w:rPr>
        <w:t>은 그렇지 않다 대신에 기본적으로 계산양이 조금 더 있을 뿐이다.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그 계산양은 </w:t>
      </w:r>
      <w:r w:rsidRPr="00793D58">
        <w:rPr>
          <w:rFonts w:asciiTheme="majorEastAsia" w:eastAsiaTheme="majorEastAsia" w:hAnsiTheme="majorEastAsia"/>
        </w:rPr>
        <w:t xml:space="preserve">projection </w:t>
      </w:r>
      <w:r w:rsidRPr="00793D58">
        <w:rPr>
          <w:rFonts w:asciiTheme="majorEastAsia" w:eastAsiaTheme="majorEastAsia" w:hAnsiTheme="majorEastAsia" w:hint="eastAsia"/>
        </w:rPr>
        <w:t xml:space="preserve">변환으로 </w:t>
      </w:r>
      <w:r w:rsidRPr="00793D58">
        <w:rPr>
          <w:rFonts w:asciiTheme="majorEastAsia" w:eastAsiaTheme="majorEastAsia" w:hAnsiTheme="majorEastAsia"/>
        </w:rPr>
        <w:t>*</w:t>
      </w:r>
      <w:r w:rsidRPr="00793D58">
        <w:rPr>
          <w:rFonts w:asciiTheme="majorEastAsia" w:eastAsiaTheme="majorEastAsia" w:hAnsiTheme="majorEastAsia" w:hint="eastAsia"/>
        </w:rPr>
        <w:t xml:space="preserve">두 번 </w:t>
      </w:r>
      <w:r w:rsidRPr="00793D58">
        <w:rPr>
          <w:rFonts w:asciiTheme="majorEastAsia" w:eastAsiaTheme="majorEastAsia" w:hAnsiTheme="majorEastAsia"/>
        </w:rPr>
        <w:t xml:space="preserve">+ </w:t>
      </w:r>
      <w:r w:rsidRPr="00793D58">
        <w:rPr>
          <w:rFonts w:asciiTheme="majorEastAsia" w:eastAsiaTheme="majorEastAsia" w:hAnsiTheme="majorEastAsia" w:hint="eastAsia"/>
        </w:rPr>
        <w:t>두 번 정도로 거의 문제가 될 정도의 연산양이 아니라고 판단되었다.</w:t>
      </w:r>
    </w:p>
    <w:p w14:paraId="6108254B" w14:textId="358CDEE8" w:rsidR="00530592" w:rsidRPr="00793D58" w:rsidRDefault="00530592" w:rsidP="00530592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결론 </w:t>
      </w:r>
      <w:r w:rsidRPr="00793D58">
        <w:rPr>
          <w:rFonts w:asciiTheme="majorEastAsia" w:eastAsiaTheme="majorEastAsia" w:hAnsiTheme="majorEastAsia"/>
        </w:rPr>
        <w:t xml:space="preserve">: </w:t>
      </w: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>3</w:t>
      </w:r>
      <w:r w:rsidRPr="00793D58">
        <w:rPr>
          <w:rFonts w:asciiTheme="majorEastAsia" w:eastAsiaTheme="majorEastAsia" w:hAnsiTheme="majorEastAsia" w:hint="eastAsia"/>
        </w:rPr>
        <w:t>을 사용한다.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방법 </w:t>
      </w:r>
      <w:r w:rsidRPr="00793D58">
        <w:rPr>
          <w:rFonts w:asciiTheme="majorEastAsia" w:eastAsiaTheme="majorEastAsia" w:hAnsiTheme="majorEastAsia"/>
        </w:rPr>
        <w:t>2</w:t>
      </w:r>
      <w:r w:rsidRPr="00793D58">
        <w:rPr>
          <w:rFonts w:asciiTheme="majorEastAsia" w:eastAsiaTheme="majorEastAsia" w:hAnsiTheme="majorEastAsia" w:hint="eastAsia"/>
        </w:rPr>
        <w:t xml:space="preserve">와 방법3은 </w:t>
      </w:r>
      <w:r w:rsidRPr="00793D58">
        <w:rPr>
          <w:rFonts w:asciiTheme="majorEastAsia" w:eastAsiaTheme="majorEastAsia" w:hAnsiTheme="majorEastAsia"/>
        </w:rPr>
        <w:t>50</w:t>
      </w:r>
      <w:r w:rsidRPr="00793D58">
        <w:rPr>
          <w:rFonts w:asciiTheme="majorEastAsia" w:eastAsiaTheme="majorEastAsia" w:hAnsiTheme="majorEastAsia" w:hint="eastAsia"/>
        </w:rPr>
        <w:t xml:space="preserve">보 </w:t>
      </w:r>
      <w:r w:rsidRPr="00793D58">
        <w:rPr>
          <w:rFonts w:asciiTheme="majorEastAsia" w:eastAsiaTheme="majorEastAsia" w:hAnsiTheme="majorEastAsia"/>
        </w:rPr>
        <w:t>100</w:t>
      </w:r>
      <w:r w:rsidRPr="00793D58">
        <w:rPr>
          <w:rFonts w:asciiTheme="majorEastAsia" w:eastAsiaTheme="majorEastAsia" w:hAnsiTheme="majorEastAsia" w:hint="eastAsia"/>
        </w:rPr>
        <w:t xml:space="preserve">보의 녀석들이지만 방법 </w:t>
      </w:r>
      <w:r w:rsidRPr="00793D58">
        <w:rPr>
          <w:rFonts w:asciiTheme="majorEastAsia" w:eastAsiaTheme="majorEastAsia" w:hAnsiTheme="majorEastAsia"/>
        </w:rPr>
        <w:t>3</w:t>
      </w:r>
      <w:r w:rsidRPr="00793D58">
        <w:rPr>
          <w:rFonts w:asciiTheme="majorEastAsia" w:eastAsiaTheme="majorEastAsia" w:hAnsiTheme="majorEastAsia" w:hint="eastAsia"/>
        </w:rPr>
        <w:t>은 아무리 객체가 많아도 후처리, 조명계산을 할 때에 연산양이 방법2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보다 크게 증가하지 않는다는 것이 그 이유이다.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78502EB0" w14:textId="7D104B36" w:rsidR="00F835C7" w:rsidRPr="0035045A" w:rsidRDefault="007A52CC" w:rsidP="007A52CC">
      <w:pPr>
        <w:pStyle w:val="ac"/>
        <w:ind w:leftChars="0" w:left="435"/>
        <w:rPr>
          <w:rFonts w:asciiTheme="majorEastAsia" w:eastAsiaTheme="majorEastAsia" w:hAnsiTheme="majorEastAsia"/>
          <w:sz w:val="22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08278FBD" wp14:editId="450F7829">
            <wp:extent cx="1924050" cy="1438275"/>
            <wp:effectExtent l="0" t="0" r="0" b="9525"/>
            <wp:docPr id="9" name="그림 9" descr="0206 draw depthstencil 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0206 draw depthstencil buffe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3EFEEB09" wp14:editId="5A133908">
            <wp:extent cx="1924050" cy="1438275"/>
            <wp:effectExtent l="0" t="0" r="0" b="9525"/>
            <wp:docPr id="10" name="그림 10" descr="0206set  depthstencil 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0206set  depthstencil buffe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D58">
        <w:rPr>
          <w:rFonts w:asciiTheme="majorEastAsia" w:eastAsiaTheme="majorEastAsia" w:hAnsiTheme="majorEastAsia" w:hint="eastAsia"/>
        </w:rPr>
        <w:t xml:space="preserve"> </w:t>
      </w: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7797FC06" wp14:editId="5D002BE0">
            <wp:extent cx="1933575" cy="1438275"/>
            <wp:effectExtent l="0" t="0" r="9525" b="9525"/>
            <wp:docPr id="11" name="그림 11" descr="0206 depth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0206 depth!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30C1" w14:textId="7ED71315" w:rsidR="00AB3E18" w:rsidRPr="00793D58" w:rsidRDefault="00F76C96" w:rsidP="00F76C96">
      <w:pPr>
        <w:pStyle w:val="ac"/>
        <w:numPr>
          <w:ilvl w:val="0"/>
          <w:numId w:val="18"/>
        </w:numPr>
        <w:ind w:leftChars="0"/>
        <w:rPr>
          <w:rFonts w:asciiTheme="majorEastAsia" w:eastAsiaTheme="majorEastAsia" w:hAnsiTheme="majorEastAsia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문제 </w:t>
      </w:r>
      <w:r w:rsidRPr="00793D58">
        <w:rPr>
          <w:rFonts w:asciiTheme="majorEastAsia" w:eastAsiaTheme="majorEastAsia" w:hAnsiTheme="majorEastAsia"/>
        </w:rPr>
        <w:t xml:space="preserve">: </w:t>
      </w:r>
      <w:r w:rsidR="00EE6D5A" w:rsidRPr="00793D58">
        <w:rPr>
          <w:rFonts w:asciiTheme="majorEastAsia" w:eastAsiaTheme="majorEastAsia" w:hAnsiTheme="majorEastAsia" w:hint="eastAsia"/>
        </w:rPr>
        <w:t>깊이버퍼를 이용하였더니 서로 깊이 먼 거리의 조명들이 서로 깊이 싸움을 하는지 번쩍거리는 것이 보였다.</w:t>
      </w:r>
      <w:r w:rsidR="00EE6D5A" w:rsidRPr="00793D58">
        <w:rPr>
          <w:rFonts w:asciiTheme="majorEastAsia" w:eastAsiaTheme="majorEastAsia" w:hAnsiTheme="majorEastAsia"/>
        </w:rPr>
        <w:t xml:space="preserve"> </w:t>
      </w:r>
      <w:r w:rsidR="00EE6D5A" w:rsidRPr="00793D58">
        <w:rPr>
          <w:rFonts w:asciiTheme="majorEastAsia" w:eastAsiaTheme="majorEastAsia" w:hAnsiTheme="majorEastAsia" w:hint="eastAsia"/>
        </w:rPr>
        <w:t xml:space="preserve">가까움 거리의 조명들은 번쩍거리는 문제가 발생하지 않아 지금 비정상적으로 큰 </w:t>
      </w:r>
      <w:r w:rsidR="00EE6D5A" w:rsidRPr="00793D58">
        <w:rPr>
          <w:rFonts w:asciiTheme="majorEastAsia" w:eastAsiaTheme="majorEastAsia" w:hAnsiTheme="majorEastAsia"/>
        </w:rPr>
        <w:t>Map</w:t>
      </w:r>
      <w:r w:rsidR="00EE6D5A" w:rsidRPr="00793D58">
        <w:rPr>
          <w:rFonts w:asciiTheme="majorEastAsia" w:eastAsiaTheme="majorEastAsia" w:hAnsiTheme="majorEastAsia" w:hint="eastAsia"/>
        </w:rPr>
        <w:t>이 아니라면 큰 문제는 되지 않을 것이라고 판단된다.</w:t>
      </w:r>
    </w:p>
    <w:p w14:paraId="14F2DAB4" w14:textId="68F41A0B" w:rsidR="00EE6D5A" w:rsidRPr="00793D58" w:rsidRDefault="00EE6D5A" w:rsidP="00AB3E18">
      <w:pPr>
        <w:pStyle w:val="ac"/>
        <w:ind w:leftChars="0" w:left="795"/>
        <w:rPr>
          <w:rFonts w:asciiTheme="majorEastAsia" w:eastAsiaTheme="majorEastAsia" w:hAnsiTheme="majorEastAsia"/>
        </w:rPr>
      </w:pPr>
    </w:p>
    <w:p w14:paraId="15C3F9CB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5CE754C5" w14:textId="08934B7F" w:rsidR="005A3CBF" w:rsidRPr="0035045A" w:rsidRDefault="005A3CBF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lastRenderedPageBreak/>
        <w:t>SSAO</w:t>
      </w:r>
    </w:p>
    <w:p w14:paraId="364549B4" w14:textId="77777777" w:rsidR="000B2FCC" w:rsidRPr="0035045A" w:rsidRDefault="000B2FCC" w:rsidP="000B2FCC">
      <w:pPr>
        <w:pStyle w:val="ac"/>
        <w:numPr>
          <w:ilvl w:val="0"/>
          <w:numId w:val="13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방법 </w:t>
      </w:r>
      <w:r w:rsidRPr="0035045A">
        <w:rPr>
          <w:rFonts w:asciiTheme="majorEastAsia" w:eastAsiaTheme="majorEastAsia" w:hAnsiTheme="majorEastAsia"/>
          <w:sz w:val="22"/>
        </w:rPr>
        <w:t xml:space="preserve">: </w:t>
      </w:r>
    </w:p>
    <w:p w14:paraId="0F2332C3" w14:textId="6D32FEBD" w:rsidR="000B2FCC" w:rsidRPr="00793D58" w:rsidRDefault="00522C5F" w:rsidP="000B2FCC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간단 하다.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일단 필요한 모든 것을 화면공간으로 변경한다 즉 투영 좌표계이다.</w:t>
      </w:r>
      <w:r w:rsidRPr="00793D58">
        <w:rPr>
          <w:rFonts w:asciiTheme="majorEastAsia" w:eastAsiaTheme="majorEastAsia" w:hAnsiTheme="majorEastAsia"/>
        </w:rPr>
        <w:t xml:space="preserve"> </w:t>
      </w:r>
      <w:r w:rsidR="000B2FCC"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필요한 정보는 두가지이다.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하나. 깊이/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둘.</w:t>
      </w:r>
      <w:r w:rsidRPr="00793D58">
        <w:rPr>
          <w:rFonts w:asciiTheme="majorEastAsia" w:eastAsiaTheme="majorEastAsia" w:hAnsiTheme="majorEastAsia"/>
        </w:rPr>
        <w:t xml:space="preserve"> Normal</w:t>
      </w:r>
      <w:r w:rsidR="000B2FCC" w:rsidRPr="00793D58">
        <w:rPr>
          <w:rFonts w:asciiTheme="majorEastAsia" w:eastAsiaTheme="majorEastAsia" w:hAnsiTheme="majorEastAsia"/>
        </w:rPr>
        <w:t xml:space="preserve"> </w:t>
      </w:r>
    </w:p>
    <w:p w14:paraId="0CFA3839" w14:textId="3B420E98" w:rsidR="000B2FCC" w:rsidRPr="00793D58" w:rsidRDefault="0035045A" w:rsidP="0035045A">
      <w:pPr>
        <w:jc w:val="center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pict w14:anchorId="4B30A31C">
          <v:shape id="_x0000_i1051" type="#_x0000_t75" style="width:506.25pt;height:49.5pt">
            <v:imagedata r:id="rId46" o:title="fa ssao 준비"/>
          </v:shape>
        </w:pict>
      </w:r>
    </w:p>
    <w:p w14:paraId="5B4D78A4" w14:textId="67027886" w:rsidR="00522C5F" w:rsidRPr="00793D58" w:rsidRDefault="000B2FCC" w:rsidP="000B2FCC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 때 화면 전체를 계산하면 연산양이 많아져 퀄리티와 속도의 중간인 </w:t>
      </w:r>
      <w:r w:rsidRPr="00793D58">
        <w:rPr>
          <w:rFonts w:asciiTheme="majorEastAsia" w:eastAsiaTheme="majorEastAsia" w:hAnsiTheme="majorEastAsia"/>
        </w:rPr>
        <w:t xml:space="preserve">1/4 </w:t>
      </w:r>
      <w:r w:rsidRPr="00793D58">
        <w:rPr>
          <w:rFonts w:asciiTheme="majorEastAsia" w:eastAsiaTheme="majorEastAsia" w:hAnsiTheme="majorEastAsia" w:hint="eastAsia"/>
        </w:rPr>
        <w:t xml:space="preserve">크기의 텍스쳐를 제작해 </w:t>
      </w:r>
      <w:r w:rsidRPr="00793D58">
        <w:rPr>
          <w:rFonts w:asciiTheme="majorEastAsia" w:eastAsiaTheme="majorEastAsia" w:hAnsiTheme="majorEastAsia"/>
        </w:rPr>
        <w:t>SSAO</w:t>
      </w:r>
      <w:r w:rsidRPr="00793D58">
        <w:rPr>
          <w:rFonts w:asciiTheme="majorEastAsia" w:eastAsiaTheme="majorEastAsia" w:hAnsiTheme="majorEastAsia" w:hint="eastAsia"/>
        </w:rPr>
        <w:t>를 계산할 것이다.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해당 과정을 </w:t>
      </w:r>
      <w:r w:rsidRPr="00793D58">
        <w:rPr>
          <w:rFonts w:asciiTheme="majorEastAsia" w:eastAsiaTheme="majorEastAsia" w:hAnsiTheme="majorEastAsia"/>
        </w:rPr>
        <w:t>compute shader</w:t>
      </w:r>
      <w:r w:rsidRPr="00793D58">
        <w:rPr>
          <w:rFonts w:asciiTheme="majorEastAsia" w:eastAsiaTheme="majorEastAsia" w:hAnsiTheme="majorEastAsia" w:hint="eastAsia"/>
        </w:rPr>
        <w:t>에서 진행한다.</w:t>
      </w:r>
    </w:p>
    <w:p w14:paraId="377057AF" w14:textId="33C5B95B" w:rsidR="000B2FCC" w:rsidRPr="00793D58" w:rsidRDefault="0035045A" w:rsidP="002928C1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2BE149B8">
          <v:shape id="_x0000_i1052" type="#_x0000_t75" style="width:7in;height:247.5pt">
            <v:imagedata r:id="rId47" o:title="fa ssao 준비2"/>
          </v:shape>
        </w:pict>
      </w:r>
    </w:p>
    <w:p w14:paraId="4402CB0F" w14:textId="10DC27F5" w:rsidR="002928C1" w:rsidRDefault="00522C5F" w:rsidP="0035045A">
      <w:pPr>
        <w:pStyle w:val="ac"/>
        <w:numPr>
          <w:ilvl w:val="0"/>
          <w:numId w:val="15"/>
        </w:numPr>
        <w:ind w:leftChars="0"/>
        <w:jc w:val="center"/>
        <w:rPr>
          <w:rFonts w:asciiTheme="majorEastAsia" w:eastAsiaTheme="majorEastAsia" w:hAnsiTheme="majorEastAsia"/>
        </w:rPr>
      </w:pPr>
      <w:r w:rsidRPr="0035045A">
        <w:rPr>
          <w:rFonts w:asciiTheme="majorEastAsia" w:eastAsiaTheme="majorEastAsia" w:hAnsiTheme="majorEastAsia" w:hint="eastAsia"/>
        </w:rPr>
        <w:lastRenderedPageBreak/>
        <w:t xml:space="preserve">이 정보를 가지고 해당 픽셀의 주위의 </w:t>
      </w:r>
      <w:r w:rsidR="000B2FCC" w:rsidRPr="0035045A">
        <w:rPr>
          <w:rFonts w:asciiTheme="majorEastAsia" w:eastAsiaTheme="majorEastAsia" w:hAnsiTheme="majorEastAsia" w:hint="eastAsia"/>
        </w:rPr>
        <w:t>문작위</w:t>
      </w:r>
      <w:r w:rsidRPr="0035045A">
        <w:rPr>
          <w:rFonts w:asciiTheme="majorEastAsia" w:eastAsiaTheme="majorEastAsia" w:hAnsiTheme="majorEastAsia" w:hint="eastAsia"/>
        </w:rPr>
        <w:t xml:space="preserve"> 픽셀 </w:t>
      </w:r>
      <w:r w:rsidRPr="0035045A">
        <w:rPr>
          <w:rFonts w:asciiTheme="majorEastAsia" w:eastAsiaTheme="majorEastAsia" w:hAnsiTheme="majorEastAsia"/>
        </w:rPr>
        <w:t>8</w:t>
      </w:r>
      <w:r w:rsidRPr="0035045A">
        <w:rPr>
          <w:rFonts w:asciiTheme="majorEastAsia" w:eastAsiaTheme="majorEastAsia" w:hAnsiTheme="majorEastAsia" w:hint="eastAsia"/>
        </w:rPr>
        <w:t>개를 뽑아 현재 좌표와 깊이 가 차이가 적게 나거나.</w:t>
      </w:r>
      <w:r w:rsidRPr="0035045A">
        <w:rPr>
          <w:rFonts w:asciiTheme="majorEastAsia" w:eastAsiaTheme="majorEastAsia" w:hAnsiTheme="majorEastAsia"/>
        </w:rPr>
        <w:t xml:space="preserve"> </w:t>
      </w:r>
      <w:r w:rsidRPr="0035045A">
        <w:rPr>
          <w:rFonts w:asciiTheme="majorEastAsia" w:eastAsiaTheme="majorEastAsia" w:hAnsiTheme="majorEastAsia" w:hint="eastAsia"/>
        </w:rPr>
        <w:t xml:space="preserve">각도의 차이가 </w:t>
      </w:r>
      <w:r w:rsidRPr="0035045A">
        <w:rPr>
          <w:rFonts w:asciiTheme="majorEastAsia" w:eastAsiaTheme="majorEastAsia" w:hAnsiTheme="majorEastAsia"/>
        </w:rPr>
        <w:t>90</w:t>
      </w:r>
      <w:r w:rsidRPr="0035045A">
        <w:rPr>
          <w:rFonts w:asciiTheme="majorEastAsia" w:eastAsiaTheme="majorEastAsia" w:hAnsiTheme="majorEastAsia" w:hint="eastAsia"/>
        </w:rPr>
        <w:t>도 이하면 차폐효과가 있다고 판단하고 기록한다.</w:t>
      </w:r>
      <w:r w:rsidRPr="0035045A">
        <w:rPr>
          <w:rFonts w:asciiTheme="majorEastAsia" w:eastAsiaTheme="majorEastAsia" w:hAnsiTheme="majorEastAsia"/>
        </w:rPr>
        <w:t xml:space="preserve"> </w:t>
      </w:r>
      <w:r w:rsidR="000B2FCC" w:rsidRPr="0035045A">
        <w:rPr>
          <w:rFonts w:asciiTheme="majorEastAsia" w:eastAsiaTheme="majorEastAsia" w:hAnsiTheme="majorEastAsia"/>
        </w:rPr>
        <w:t xml:space="preserve"> </w:t>
      </w:r>
      <w:r w:rsidRPr="0035045A">
        <w:rPr>
          <w:rFonts w:asciiTheme="majorEastAsia" w:eastAsiaTheme="majorEastAsia" w:hAnsiTheme="majorEastAsia" w:hint="eastAsia"/>
        </w:rPr>
        <w:t xml:space="preserve">이 과정을 </w:t>
      </w:r>
      <w:r w:rsidRPr="0035045A">
        <w:rPr>
          <w:rFonts w:asciiTheme="majorEastAsia" w:eastAsiaTheme="majorEastAsia" w:hAnsiTheme="majorEastAsia"/>
        </w:rPr>
        <w:t>cs</w:t>
      </w:r>
      <w:r w:rsidRPr="0035045A">
        <w:rPr>
          <w:rFonts w:asciiTheme="majorEastAsia" w:eastAsiaTheme="majorEastAsia" w:hAnsiTheme="majorEastAsia" w:hint="eastAsia"/>
        </w:rPr>
        <w:t>에서 진행한다.</w:t>
      </w:r>
      <w:r w:rsidRPr="0035045A">
        <w:rPr>
          <w:rFonts w:asciiTheme="majorEastAsia" w:eastAsiaTheme="majorEastAsia" w:hAnsiTheme="majorEastAsia"/>
        </w:rPr>
        <w:t xml:space="preserve"> </w:t>
      </w:r>
      <w:r w:rsidR="0035045A">
        <w:rPr>
          <w:rFonts w:asciiTheme="majorEastAsia" w:eastAsiaTheme="majorEastAsia" w:hAnsiTheme="majorEastAsia"/>
        </w:rPr>
        <w:pict w14:anchorId="5909A517">
          <v:shape id="_x0000_i1053" type="#_x0000_t75" style="width:7in;height:211.5pt">
            <v:imagedata r:id="rId48" o:title="fa ssao"/>
          </v:shape>
        </w:pict>
      </w:r>
    </w:p>
    <w:p w14:paraId="68F5AD88" w14:textId="77777777" w:rsidR="0035045A" w:rsidRPr="0035045A" w:rsidRDefault="0035045A" w:rsidP="0035045A">
      <w:pPr>
        <w:pStyle w:val="ac"/>
        <w:numPr>
          <w:ilvl w:val="0"/>
          <w:numId w:val="15"/>
        </w:numPr>
        <w:ind w:leftChars="0"/>
        <w:jc w:val="center"/>
        <w:rPr>
          <w:rFonts w:asciiTheme="majorEastAsia" w:eastAsiaTheme="majorEastAsia" w:hAnsiTheme="majorEastAsia"/>
        </w:rPr>
      </w:pPr>
    </w:p>
    <w:p w14:paraId="46569E11" w14:textId="6A4A50F5" w:rsidR="002928C1" w:rsidRPr="00793D58" w:rsidRDefault="002928C1" w:rsidP="002928C1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결과 </w:t>
      </w:r>
      <w:r w:rsidRPr="00793D58">
        <w:rPr>
          <w:rFonts w:asciiTheme="majorEastAsia" w:eastAsiaTheme="majorEastAsia" w:hAnsiTheme="majorEastAsia"/>
        </w:rPr>
        <w:t>:</w:t>
      </w:r>
    </w:p>
    <w:p w14:paraId="783F2690" w14:textId="235FD15A" w:rsidR="00983CA4" w:rsidRPr="00793D58" w:rsidRDefault="00A234CF" w:rsidP="002928C1">
      <w:pPr>
        <w:ind w:left="75"/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7A8A88D7" wp14:editId="113EFF9C">
            <wp:extent cx="3114675" cy="2162175"/>
            <wp:effectExtent l="0" t="0" r="9525" b="9525"/>
            <wp:docPr id="6" name="그림 6" descr="C:\Users\강지훈\AppData\Local\Microsoft\Windows\INetCacheContent.Word\0207 원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강지훈\AppData\Local\Microsoft\Windows\INetCacheContent.Word\0207 원본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8C1" w:rsidRPr="00793D58">
        <w:rPr>
          <w:rFonts w:asciiTheme="majorEastAsia" w:eastAsiaTheme="majorEastAsia" w:hAnsiTheme="majorEastAsia"/>
        </w:rPr>
        <w:t xml:space="preserve"> </w:t>
      </w:r>
      <w:r w:rsidR="0035045A">
        <w:rPr>
          <w:rFonts w:asciiTheme="majorEastAsia" w:eastAsiaTheme="majorEastAsia" w:hAnsiTheme="majorEastAsia"/>
        </w:rPr>
        <w:pict w14:anchorId="377B743A">
          <v:shape id="_x0000_i1054" type="#_x0000_t75" style="width:246.75pt;height:170.25pt">
            <v:imagedata r:id="rId50" o:title="0207 차폐"/>
          </v:shape>
        </w:pict>
      </w:r>
    </w:p>
    <w:p w14:paraId="40A75846" w14:textId="2E0E2293" w:rsidR="005463DD" w:rsidRPr="0035045A" w:rsidRDefault="005463DD" w:rsidP="001D348F">
      <w:pPr>
        <w:pStyle w:val="ac"/>
        <w:numPr>
          <w:ilvl w:val="0"/>
          <w:numId w:val="13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Ambient Light에 적용</w:t>
      </w:r>
    </w:p>
    <w:p w14:paraId="0A83D1CC" w14:textId="66EDCC60" w:rsidR="00522C5F" w:rsidRPr="00793D58" w:rsidRDefault="00522C5F" w:rsidP="0010008A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만든 </w:t>
      </w:r>
      <w:r w:rsidRPr="00793D58">
        <w:rPr>
          <w:rFonts w:asciiTheme="majorEastAsia" w:eastAsiaTheme="majorEastAsia" w:hAnsiTheme="majorEastAsia"/>
        </w:rPr>
        <w:t>SSAO</w:t>
      </w:r>
      <w:r w:rsidRPr="00793D58">
        <w:rPr>
          <w:rFonts w:asciiTheme="majorEastAsia" w:eastAsiaTheme="majorEastAsia" w:hAnsiTheme="majorEastAsia" w:hint="eastAsia"/>
        </w:rPr>
        <w:t xml:space="preserve">이미지를 </w:t>
      </w:r>
      <w:r w:rsidRPr="00793D58">
        <w:rPr>
          <w:rFonts w:asciiTheme="majorEastAsia" w:eastAsiaTheme="majorEastAsia" w:hAnsiTheme="majorEastAsia"/>
        </w:rPr>
        <w:t>ambient light</w:t>
      </w:r>
      <w:r w:rsidRPr="00793D58">
        <w:rPr>
          <w:rFonts w:asciiTheme="majorEastAsia" w:eastAsiaTheme="majorEastAsia" w:hAnsiTheme="majorEastAsia" w:hint="eastAsia"/>
        </w:rPr>
        <w:t>를 계산한 후 마지막에 곱해준다.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그럼 차폐 효과가 적용된 것이다.</w:t>
      </w:r>
    </w:p>
    <w:p w14:paraId="4BC67975" w14:textId="622B9EDE" w:rsidR="00024EF0" w:rsidRPr="00793D58" w:rsidRDefault="00024EF0" w:rsidP="00024EF0">
      <w:pPr>
        <w:ind w:left="75"/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0CA85DAD" wp14:editId="72F2EB30">
            <wp:extent cx="6400800" cy="864020"/>
            <wp:effectExtent l="0" t="0" r="0" b="0"/>
            <wp:docPr id="12" name="그림 12" descr="C:\Users\강지훈\AppData\Local\Microsoft\Windows\INetCacheContent.Word\fb ssao amb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강지훈\AppData\Local\Microsoft\Windows\INetCacheContent.Word\fb ssao ambien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9AAB" w14:textId="2FADCB05" w:rsidR="00024EF0" w:rsidRPr="00793D58" w:rsidRDefault="00024EF0" w:rsidP="00024EF0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결과 </w:t>
      </w:r>
      <w:r w:rsidRPr="00793D58">
        <w:rPr>
          <w:rFonts w:asciiTheme="majorEastAsia" w:eastAsiaTheme="majorEastAsia" w:hAnsiTheme="majorEastAsia"/>
        </w:rPr>
        <w:t>:</w:t>
      </w:r>
    </w:p>
    <w:p w14:paraId="729ED94F" w14:textId="0738C7C4" w:rsidR="00983CA4" w:rsidRPr="00793D58" w:rsidRDefault="0035045A" w:rsidP="002928C1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pict w14:anchorId="6D25641A">
          <v:shape id="_x0000_i1055" type="#_x0000_t75" style="width:245.25pt;height:169.5pt">
            <v:imagedata r:id="rId52" o:title="0207 차폐 ambient 적용"/>
          </v:shape>
        </w:pict>
      </w:r>
    </w:p>
    <w:p w14:paraId="74453318" w14:textId="4D295C1E" w:rsidR="005463DD" w:rsidRPr="0035045A" w:rsidRDefault="005463DD" w:rsidP="002928C1">
      <w:pPr>
        <w:pStyle w:val="ac"/>
        <w:numPr>
          <w:ilvl w:val="0"/>
          <w:numId w:val="13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문제</w:t>
      </w:r>
    </w:p>
    <w:p w14:paraId="55A6D56F" w14:textId="3FC809B6" w:rsidR="00522C5F" w:rsidRDefault="00522C5F" w:rsidP="0035045A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차폐가 많이 일어나는 곳의 영역이 넓다면, 넓은 영역의 차폐가 순식간에 일어났다가 사라질 때 화면이 깜박거린다.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이 문제를 해결하기 위해선 적응처럼 기존의 </w:t>
      </w:r>
      <w:r w:rsidRPr="00793D58">
        <w:rPr>
          <w:rFonts w:asciiTheme="majorEastAsia" w:eastAsiaTheme="majorEastAsia" w:hAnsiTheme="majorEastAsia"/>
        </w:rPr>
        <w:t>ao</w:t>
      </w:r>
      <w:r w:rsidRPr="00793D58">
        <w:rPr>
          <w:rFonts w:asciiTheme="majorEastAsia" w:eastAsiaTheme="majorEastAsia" w:hAnsiTheme="majorEastAsia" w:hint="eastAsia"/>
        </w:rPr>
        <w:t xml:space="preserve">값과 현재 </w:t>
      </w:r>
      <w:r w:rsidRPr="00793D58">
        <w:rPr>
          <w:rFonts w:asciiTheme="majorEastAsia" w:eastAsiaTheme="majorEastAsia" w:hAnsiTheme="majorEastAsia"/>
        </w:rPr>
        <w:t>ao</w:t>
      </w:r>
      <w:r w:rsidRPr="00793D58">
        <w:rPr>
          <w:rFonts w:asciiTheme="majorEastAsia" w:eastAsiaTheme="majorEastAsia" w:hAnsiTheme="majorEastAsia" w:hint="eastAsia"/>
        </w:rPr>
        <w:t>값을 교대해 가면서 선형적으로 밝아지거나 어두워 지도록 해야</w:t>
      </w:r>
      <w:r w:rsidR="0010008A" w:rsidRPr="00793D58">
        <w:rPr>
          <w:rFonts w:asciiTheme="majorEastAsia" w:eastAsiaTheme="majorEastAsia" w:hAnsiTheme="majorEastAsia" w:hint="eastAsia"/>
        </w:rPr>
        <w:t xml:space="preserve"> </w:t>
      </w:r>
      <w:r w:rsidR="00424704" w:rsidRPr="00793D58">
        <w:rPr>
          <w:rFonts w:asciiTheme="majorEastAsia" w:eastAsiaTheme="majorEastAsia" w:hAnsiTheme="majorEastAsia" w:hint="eastAsia"/>
        </w:rPr>
        <w:t>한다</w:t>
      </w:r>
      <w:r w:rsidR="00024EF0" w:rsidRPr="00793D58">
        <w:rPr>
          <w:rFonts w:asciiTheme="majorEastAsia" w:eastAsiaTheme="majorEastAsia" w:hAnsiTheme="majorEastAsia"/>
        </w:rPr>
        <w:t>.</w:t>
      </w:r>
      <w:r w:rsidRPr="00793D58">
        <w:rPr>
          <w:rFonts w:asciiTheme="majorEastAsia" w:eastAsiaTheme="majorEastAsia" w:hAnsiTheme="majorEastAsia" w:hint="eastAsia"/>
        </w:rPr>
        <w:t>.</w:t>
      </w:r>
    </w:p>
    <w:p w14:paraId="78295093" w14:textId="77777777" w:rsidR="0035045A" w:rsidRPr="0035045A" w:rsidRDefault="0035045A" w:rsidP="0035045A">
      <w:pPr>
        <w:pStyle w:val="ac"/>
        <w:ind w:leftChars="0" w:left="435"/>
        <w:rPr>
          <w:rFonts w:asciiTheme="majorEastAsia" w:eastAsiaTheme="majorEastAsia" w:hAnsiTheme="majorEastAsia" w:hint="eastAsia"/>
        </w:rPr>
      </w:pPr>
    </w:p>
    <w:p w14:paraId="1E180710" w14:textId="1968DEBC" w:rsidR="005A3CBF" w:rsidRPr="0035045A" w:rsidRDefault="005A3CBF" w:rsidP="001D348F">
      <w:pPr>
        <w:pStyle w:val="ac"/>
        <w:numPr>
          <w:ilvl w:val="0"/>
          <w:numId w:val="2"/>
        </w:numPr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/>
          <w:b/>
          <w:sz w:val="24"/>
        </w:rPr>
        <w:t>SSLR</w:t>
      </w:r>
    </w:p>
    <w:p w14:paraId="11D10EEA" w14:textId="79058E3A" w:rsidR="005A3CBF" w:rsidRPr="0035045A" w:rsidRDefault="005463DD" w:rsidP="001D348F">
      <w:pPr>
        <w:pStyle w:val="ac"/>
        <w:numPr>
          <w:ilvl w:val="0"/>
          <w:numId w:val="14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차폐 이미지로 </w:t>
      </w:r>
      <w:r w:rsidR="00F1398E" w:rsidRPr="0035045A">
        <w:rPr>
          <w:rFonts w:asciiTheme="majorEastAsia" w:eastAsiaTheme="majorEastAsia" w:hAnsiTheme="majorEastAsia" w:hint="eastAsia"/>
          <w:sz w:val="22"/>
        </w:rPr>
        <w:t>하늘과 불투명한 물체 구분</w:t>
      </w:r>
    </w:p>
    <w:p w14:paraId="652E4CE4" w14:textId="0E1C9FD9" w:rsidR="00983CA4" w:rsidRPr="00793D58" w:rsidRDefault="00522C5F" w:rsidP="001F1925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차폐 이미지에서 깊이 값을 가지고 구분을 한 녀석들 에게만 해당된다.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 차폐 이미지를 제작하면서 깊이 값이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 xml:space="preserve">이라면 즉 가장 먼 곳, 스카이 박스라면 그냥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>을 리턴 하도록 제작한다.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7B2CF742" w14:textId="54B91E10" w:rsidR="00B104E7" w:rsidRPr="00793D58" w:rsidRDefault="0035045A" w:rsidP="00B104E7">
      <w:pPr>
        <w:ind w:left="75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3849584E">
          <v:shape id="_x0000_i1056" type="#_x0000_t75" style="width:283.5pt;height:54pt">
            <v:imagedata r:id="rId53" o:title="fc sslr occlusion0"/>
          </v:shape>
        </w:pict>
      </w:r>
    </w:p>
    <w:p w14:paraId="4517D952" w14:textId="77777777" w:rsidR="00007C73" w:rsidRPr="00793D58" w:rsidRDefault="00522C5F" w:rsidP="00B104E7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그 후에 SSLR에 사용한 </w:t>
      </w:r>
      <w:r w:rsidRPr="00793D58">
        <w:rPr>
          <w:rFonts w:asciiTheme="majorEastAsia" w:eastAsiaTheme="majorEastAsia" w:hAnsiTheme="majorEastAsia"/>
        </w:rPr>
        <w:t>Occlusion</w:t>
      </w:r>
      <w:r w:rsidRPr="00793D58">
        <w:rPr>
          <w:rFonts w:asciiTheme="majorEastAsia" w:eastAsiaTheme="majorEastAsia" w:hAnsiTheme="majorEastAsia" w:hint="eastAsia"/>
        </w:rPr>
        <w:t xml:space="preserve">이미지를 제작할 때에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 xml:space="preserve">이면 하늘이라고 생각하고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 xml:space="preserve">을 </w:t>
      </w:r>
      <w:r w:rsidR="00B104E7" w:rsidRPr="00793D58">
        <w:rPr>
          <w:rFonts w:asciiTheme="majorEastAsia" w:eastAsiaTheme="majorEastAsia" w:hAnsiTheme="majorEastAsia" w:hint="eastAsia"/>
        </w:rPr>
        <w:t>return</w:t>
      </w:r>
      <w:r w:rsidRPr="00793D58">
        <w:rPr>
          <w:rFonts w:asciiTheme="majorEastAsia" w:eastAsiaTheme="majorEastAsia" w:hAnsiTheme="majorEastAsia" w:hint="eastAsia"/>
        </w:rPr>
        <w:t>한다.</w:t>
      </w:r>
      <w:r w:rsidR="00007C73" w:rsidRPr="00793D58">
        <w:rPr>
          <w:rFonts w:asciiTheme="majorEastAsia" w:eastAsiaTheme="majorEastAsia" w:hAnsiTheme="majorEastAsia"/>
        </w:rPr>
        <w:t xml:space="preserve"> </w:t>
      </w:r>
    </w:p>
    <w:p w14:paraId="4DEDD0D0" w14:textId="4627FCF5" w:rsidR="00522C5F" w:rsidRPr="00793D58" w:rsidRDefault="00007C73" w:rsidP="00007C73">
      <w:pPr>
        <w:jc w:val="center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/>
          <w:noProof/>
        </w:rPr>
        <w:drawing>
          <wp:inline distT="0" distB="0" distL="0" distR="0" wp14:anchorId="133BBFFD" wp14:editId="666C34E9">
            <wp:extent cx="6400800" cy="866775"/>
            <wp:effectExtent l="0" t="0" r="0" b="9525"/>
            <wp:docPr id="13" name="그림 13" descr="C:\Users\강지훈\AppData\Local\Microsoft\Windows\INetCacheContent.Word\fb ssao amb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강지훈\AppData\Local\Microsoft\Windows\INetCacheContent.Word\fb ssao ambien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4A72" w14:textId="0760F543" w:rsidR="00F1398E" w:rsidRPr="0035045A" w:rsidRDefault="00F1398E" w:rsidP="001D348F">
      <w:pPr>
        <w:pStyle w:val="ac"/>
        <w:numPr>
          <w:ilvl w:val="0"/>
          <w:numId w:val="14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>광선 이미지 제작</w:t>
      </w:r>
    </w:p>
    <w:p w14:paraId="65E55B9A" w14:textId="33AB7311" w:rsidR="00522C5F" w:rsidRPr="00793D58" w:rsidRDefault="00522C5F" w:rsidP="00F86D84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일단 태양의 위치가 필요하다 또한 태양의 방향도 필요하다.</w:t>
      </w:r>
      <w:r w:rsidR="00F86D84" w:rsidRPr="00793D58">
        <w:rPr>
          <w:rFonts w:asciiTheme="majorEastAsia" w:eastAsiaTheme="majorEastAsia" w:hAnsiTheme="majorEastAsia"/>
        </w:rPr>
        <w:t xml:space="preserve">  </w:t>
      </w:r>
      <w:r w:rsidR="00F86D84" w:rsidRPr="00793D58">
        <w:rPr>
          <w:rFonts w:asciiTheme="majorEastAsia" w:eastAsiaTheme="majorEastAsia" w:hAnsiTheme="majorEastAsia" w:hint="eastAsia"/>
        </w:rPr>
        <w:t>이</w:t>
      </w:r>
      <w:r w:rsidRPr="00793D58">
        <w:rPr>
          <w:rFonts w:asciiTheme="majorEastAsia" w:eastAsiaTheme="majorEastAsia" w:hAnsiTheme="majorEastAsia" w:hint="eastAsia"/>
        </w:rPr>
        <w:t>를 이용해 화면에 태양이 위치하는지 위치한다면 어느 곳에 위치하는지 알아낸다.</w:t>
      </w:r>
    </w:p>
    <w:p w14:paraId="76CE1891" w14:textId="07AFDC1E" w:rsidR="00F86D84" w:rsidRPr="00793D58" w:rsidRDefault="0035045A" w:rsidP="00F86D84">
      <w:pPr>
        <w:ind w:left="7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pict w14:anchorId="1749EB2D">
          <v:shape id="_x0000_i1057" type="#_x0000_t75" style="width:7in;height:178.5pt">
            <v:imagedata r:id="rId54" o:title="fc sslr sunposSS"/>
          </v:shape>
        </w:pict>
      </w:r>
    </w:p>
    <w:p w14:paraId="4B7E0F48" w14:textId="40A6759F" w:rsidR="00522C5F" w:rsidRPr="00793D58" w:rsidRDefault="00522C5F" w:rsidP="001F1925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그럼 현재 픽셀의 화면상의 태양의 위치 쪽으로 이동하는 방향 벡터를 구할 수 있다.</w:t>
      </w:r>
    </w:p>
    <w:p w14:paraId="43CAC3CE" w14:textId="047C3B3A" w:rsidR="00F86D84" w:rsidRPr="00793D58" w:rsidRDefault="0035045A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pict w14:anchorId="6705E6D5">
          <v:shape id="_x0000_i1058" type="#_x0000_t75" style="width:379.5pt;height:82.5pt">
            <v:imagedata r:id="rId55" o:title="fc sslr sunposSS dir"/>
          </v:shape>
        </w:pict>
      </w:r>
    </w:p>
    <w:p w14:paraId="723617C8" w14:textId="4DC25B12" w:rsidR="00522C5F" w:rsidRPr="00793D58" w:rsidRDefault="00522C5F" w:rsidP="001F1925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이 방향 벡터를 </w:t>
      </w:r>
      <w:r w:rsidR="00366A10" w:rsidRPr="00793D58">
        <w:rPr>
          <w:rFonts w:asciiTheme="majorEastAsia" w:eastAsiaTheme="majorEastAsia" w:hAnsiTheme="majorEastAsia"/>
        </w:rPr>
        <w:t>n</w:t>
      </w:r>
      <w:r w:rsidR="00366A10" w:rsidRPr="00793D58">
        <w:rPr>
          <w:rFonts w:asciiTheme="majorEastAsia" w:eastAsiaTheme="majorEastAsia" w:hAnsiTheme="majorEastAsia" w:hint="eastAsia"/>
        </w:rPr>
        <w:t xml:space="preserve">번으로 나눈 후 해당하는 픽셀들과 </w:t>
      </w:r>
      <w:r w:rsidR="00366A10" w:rsidRPr="00793D58">
        <w:rPr>
          <w:rFonts w:asciiTheme="majorEastAsia" w:eastAsiaTheme="majorEastAsia" w:hAnsiTheme="majorEastAsia"/>
        </w:rPr>
        <w:t>Occlusion</w:t>
      </w:r>
      <w:r w:rsidR="00366A10" w:rsidRPr="00793D58">
        <w:rPr>
          <w:rFonts w:asciiTheme="majorEastAsia" w:eastAsiaTheme="majorEastAsia" w:hAnsiTheme="majorEastAsia" w:hint="eastAsia"/>
        </w:rPr>
        <w:t>이미지와 비교해 장애물이면 계산하지 않고 장애물이 아니면</w:t>
      </w:r>
      <w:r w:rsidR="00366A10" w:rsidRPr="00793D58">
        <w:rPr>
          <w:rFonts w:asciiTheme="majorEastAsia" w:eastAsiaTheme="majorEastAsia" w:hAnsiTheme="majorEastAsia"/>
        </w:rPr>
        <w:t>Ray</w:t>
      </w:r>
      <w:r w:rsidR="004008D5" w:rsidRPr="00793D58">
        <w:rPr>
          <w:rFonts w:asciiTheme="majorEastAsia" w:eastAsiaTheme="majorEastAsia" w:hAnsiTheme="majorEastAsia"/>
        </w:rPr>
        <w:t xml:space="preserve"> </w:t>
      </w:r>
      <w:r w:rsidR="00366A10" w:rsidRPr="00793D58">
        <w:rPr>
          <w:rFonts w:asciiTheme="majorEastAsia" w:eastAsiaTheme="majorEastAsia" w:hAnsiTheme="majorEastAsia"/>
        </w:rPr>
        <w:t>Intensity</w:t>
      </w:r>
      <w:r w:rsidR="00366A10" w:rsidRPr="00793D58">
        <w:rPr>
          <w:rFonts w:asciiTheme="majorEastAsia" w:eastAsiaTheme="majorEastAsia" w:hAnsiTheme="majorEastAsia" w:hint="eastAsia"/>
        </w:rPr>
        <w:t>값을 더한다.</w:t>
      </w:r>
      <w:r w:rsidR="00366A10" w:rsidRPr="00793D58">
        <w:rPr>
          <w:rFonts w:asciiTheme="majorEastAsia" w:eastAsiaTheme="majorEastAsia" w:hAnsiTheme="majorEastAsia"/>
        </w:rPr>
        <w:t xml:space="preserve"> </w:t>
      </w:r>
      <w:r w:rsidR="00DA0BD9" w:rsidRPr="00793D58">
        <w:rPr>
          <w:rFonts w:asciiTheme="majorEastAsia" w:eastAsiaTheme="majorEastAsia" w:hAnsiTheme="majorEastAsia" w:hint="eastAsia"/>
        </w:rPr>
        <w:t xml:space="preserve">이를 </w:t>
      </w:r>
      <w:r w:rsidR="00DA0BD9" w:rsidRPr="00793D58">
        <w:rPr>
          <w:rFonts w:asciiTheme="majorEastAsia" w:eastAsiaTheme="majorEastAsia" w:hAnsiTheme="majorEastAsia"/>
        </w:rPr>
        <w:t>n</w:t>
      </w:r>
      <w:r w:rsidR="00DA0BD9" w:rsidRPr="00793D58">
        <w:rPr>
          <w:rFonts w:asciiTheme="majorEastAsia" w:eastAsiaTheme="majorEastAsia" w:hAnsiTheme="majorEastAsia" w:hint="eastAsia"/>
        </w:rPr>
        <w:t>으로 나누면 해당 픽셀의 RayIntensity값을 얻을 수 있다.</w:t>
      </w:r>
    </w:p>
    <w:p w14:paraId="342C8DD1" w14:textId="176A5F47" w:rsidR="00F86D84" w:rsidRPr="00793D58" w:rsidRDefault="0035045A" w:rsidP="00F86D8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7F357AAD">
          <v:shape id="_x0000_i1059" type="#_x0000_t75" style="width:7in;height:188.25pt">
            <v:imagedata r:id="rId56" o:title="fd sslr compute"/>
          </v:shape>
        </w:pict>
      </w:r>
    </w:p>
    <w:p w14:paraId="60615E08" w14:textId="77777777" w:rsidR="0035045A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66D5F384" w14:textId="602AADFB" w:rsidR="00F86D84" w:rsidRPr="00793D58" w:rsidRDefault="00F86D84" w:rsidP="00F86D84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lastRenderedPageBreak/>
        <w:t xml:space="preserve">결과 </w:t>
      </w:r>
      <w:r w:rsidRPr="00793D58">
        <w:rPr>
          <w:rFonts w:asciiTheme="majorEastAsia" w:eastAsiaTheme="majorEastAsia" w:hAnsiTheme="majorEastAsia"/>
        </w:rPr>
        <w:t xml:space="preserve">: </w:t>
      </w:r>
    </w:p>
    <w:p w14:paraId="4C4DA71E" w14:textId="28703522" w:rsidR="00983CA4" w:rsidRPr="00793D58" w:rsidRDefault="0035045A" w:rsidP="00983CA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7D72B821">
          <v:shape id="_x0000_i1060" type="#_x0000_t75" style="width:236.25pt;height:170.25pt">
            <v:imagedata r:id="rId57" o:title="0212 raytrace"/>
          </v:shape>
        </w:pict>
      </w:r>
      <w:r w:rsidR="00A234CF" w:rsidRPr="00793D58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pict w14:anchorId="02F71AC4">
          <v:shape id="_x0000_i1061" type="#_x0000_t75" style="width:236.25pt;height:170.25pt">
            <v:imagedata r:id="rId58" o:title="0212 raytrace2"/>
          </v:shape>
        </w:pict>
      </w:r>
    </w:p>
    <w:p w14:paraId="4F98D2CB" w14:textId="00BB8969" w:rsidR="00F1398E" w:rsidRPr="0035045A" w:rsidRDefault="00F1398E" w:rsidP="001D348F">
      <w:pPr>
        <w:pStyle w:val="ac"/>
        <w:numPr>
          <w:ilvl w:val="0"/>
          <w:numId w:val="14"/>
        </w:numPr>
        <w:ind w:leftChars="0"/>
        <w:rPr>
          <w:rFonts w:asciiTheme="majorEastAsia" w:eastAsiaTheme="majorEastAsia" w:hAnsiTheme="majorEastAsia"/>
          <w:sz w:val="22"/>
        </w:rPr>
      </w:pPr>
      <w:r w:rsidRPr="0035045A">
        <w:rPr>
          <w:rFonts w:asciiTheme="majorEastAsia" w:eastAsiaTheme="majorEastAsia" w:hAnsiTheme="majorEastAsia" w:hint="eastAsia"/>
          <w:sz w:val="22"/>
        </w:rPr>
        <w:t xml:space="preserve">광선 이미지와 </w:t>
      </w:r>
      <w:r w:rsidRPr="0035045A">
        <w:rPr>
          <w:rFonts w:asciiTheme="majorEastAsia" w:eastAsiaTheme="majorEastAsia" w:hAnsiTheme="majorEastAsia"/>
          <w:sz w:val="22"/>
        </w:rPr>
        <w:t>Light RTV</w:t>
      </w:r>
      <w:r w:rsidRPr="0035045A">
        <w:rPr>
          <w:rFonts w:asciiTheme="majorEastAsia" w:eastAsiaTheme="majorEastAsia" w:hAnsiTheme="majorEastAsia" w:hint="eastAsia"/>
          <w:sz w:val="22"/>
        </w:rPr>
        <w:t>와 합성</w:t>
      </w:r>
    </w:p>
    <w:p w14:paraId="628C073B" w14:textId="0D85631E" w:rsidR="00DA0BD9" w:rsidRPr="00793D58" w:rsidRDefault="00DA0BD9" w:rsidP="00793D58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위에서 얻은 </w:t>
      </w:r>
      <w:r w:rsidRPr="00793D58">
        <w:rPr>
          <w:rFonts w:asciiTheme="majorEastAsia" w:eastAsiaTheme="majorEastAsia" w:hAnsiTheme="majorEastAsia"/>
        </w:rPr>
        <w:t>RayIntensity</w:t>
      </w:r>
      <w:r w:rsidRPr="00793D58">
        <w:rPr>
          <w:rFonts w:asciiTheme="majorEastAsia" w:eastAsiaTheme="majorEastAsia" w:hAnsiTheme="majorEastAsia" w:hint="eastAsia"/>
        </w:rPr>
        <w:t xml:space="preserve">값을 </w:t>
      </w:r>
      <w:r w:rsidRPr="00793D58">
        <w:rPr>
          <w:rFonts w:asciiTheme="majorEastAsia" w:eastAsiaTheme="majorEastAsia" w:hAnsiTheme="majorEastAsia"/>
        </w:rPr>
        <w:t>Light</w:t>
      </w:r>
      <w:r w:rsidRPr="00793D58">
        <w:rPr>
          <w:rFonts w:asciiTheme="majorEastAsia" w:eastAsiaTheme="majorEastAsia" w:hAnsiTheme="majorEastAsia" w:hint="eastAsia"/>
        </w:rPr>
        <w:t xml:space="preserve">를 </w:t>
      </w:r>
      <w:r w:rsidRPr="00793D58">
        <w:rPr>
          <w:rFonts w:asciiTheme="majorEastAsia" w:eastAsiaTheme="majorEastAsia" w:hAnsiTheme="majorEastAsia"/>
        </w:rPr>
        <w:t>Render</w:t>
      </w:r>
      <w:r w:rsidRPr="00793D58">
        <w:rPr>
          <w:rFonts w:asciiTheme="majorEastAsia" w:eastAsiaTheme="majorEastAsia" w:hAnsiTheme="majorEastAsia" w:hint="eastAsia"/>
        </w:rPr>
        <w:t xml:space="preserve">한 </w:t>
      </w:r>
      <w:r w:rsidRPr="00793D58">
        <w:rPr>
          <w:rFonts w:asciiTheme="majorEastAsia" w:eastAsiaTheme="majorEastAsia" w:hAnsiTheme="majorEastAsia"/>
        </w:rPr>
        <w:t>RTV</w:t>
      </w:r>
      <w:r w:rsidRPr="00793D58">
        <w:rPr>
          <w:rFonts w:asciiTheme="majorEastAsia" w:eastAsiaTheme="majorEastAsia" w:hAnsiTheme="majorEastAsia" w:hint="eastAsia"/>
        </w:rPr>
        <w:t xml:space="preserve">에 가산 </w:t>
      </w:r>
      <w:r w:rsidRPr="00793D58">
        <w:rPr>
          <w:rFonts w:asciiTheme="majorEastAsia" w:eastAsiaTheme="majorEastAsia" w:hAnsiTheme="majorEastAsia"/>
        </w:rPr>
        <w:t>Blending</w:t>
      </w:r>
      <w:r w:rsidRPr="00793D58">
        <w:rPr>
          <w:rFonts w:asciiTheme="majorEastAsia" w:eastAsiaTheme="majorEastAsia" w:hAnsiTheme="majorEastAsia" w:hint="eastAsia"/>
        </w:rPr>
        <w:t xml:space="preserve">하여 그리면 </w:t>
      </w:r>
      <w:r w:rsidRPr="00793D58">
        <w:rPr>
          <w:rFonts w:asciiTheme="majorEastAsia" w:eastAsiaTheme="majorEastAsia" w:hAnsiTheme="majorEastAsia"/>
        </w:rPr>
        <w:t>Light Shaft</w:t>
      </w:r>
      <w:r w:rsidRPr="00793D58">
        <w:rPr>
          <w:rFonts w:asciiTheme="majorEastAsia" w:eastAsiaTheme="majorEastAsia" w:hAnsiTheme="majorEastAsia" w:hint="eastAsia"/>
        </w:rPr>
        <w:t>가 완성된다.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51383ECE" w14:textId="2B033CBC" w:rsidR="00793D58" w:rsidRPr="00793D58" w:rsidRDefault="0035045A" w:rsidP="00793D5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7E89C51E">
          <v:shape id="_x0000_i1062" type="#_x0000_t75" style="width:7in;height:99.75pt">
            <v:imagedata r:id="rId59" o:title="fd combine"/>
          </v:shape>
        </w:pict>
      </w:r>
    </w:p>
    <w:p w14:paraId="363DC4BA" w14:textId="5D839D2E" w:rsidR="00793D58" w:rsidRPr="00793D58" w:rsidRDefault="00793D58" w:rsidP="00793D58">
      <w:pPr>
        <w:pStyle w:val="ac"/>
        <w:numPr>
          <w:ilvl w:val="0"/>
          <w:numId w:val="15"/>
        </w:numPr>
        <w:ind w:leftChars="0"/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결과 </w:t>
      </w:r>
      <w:r w:rsidRPr="00793D58">
        <w:rPr>
          <w:rFonts w:asciiTheme="majorEastAsia" w:eastAsiaTheme="majorEastAsia" w:hAnsiTheme="majorEastAsia"/>
        </w:rPr>
        <w:t xml:space="preserve">: </w:t>
      </w:r>
    </w:p>
    <w:p w14:paraId="53AC4A45" w14:textId="007FCAE1" w:rsidR="00E94BC4" w:rsidRDefault="0035045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pict w14:anchorId="052DEB1C">
          <v:shape id="_x0000_i1063" type="#_x0000_t75" style="width:235.5pt;height:170.25pt">
            <v:imagedata r:id="rId60" o:title="0212 strong light shaft"/>
          </v:shape>
        </w:pict>
      </w:r>
      <w:r w:rsidR="00A234CF" w:rsidRPr="00793D58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pict w14:anchorId="13B40BE8">
          <v:shape id="_x0000_i1064" type="#_x0000_t75" style="width:237.75pt;height:170.25pt">
            <v:imagedata r:id="rId61" o:title="0212 light shaft"/>
          </v:shape>
        </w:pict>
      </w:r>
    </w:p>
    <w:p w14:paraId="07F6F1B4" w14:textId="32D94156" w:rsidR="00E94BC4" w:rsidRDefault="00E94BC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EF879EA" w14:textId="77777777" w:rsidR="005A3CBF" w:rsidRPr="00793D58" w:rsidRDefault="005A3CBF" w:rsidP="001F1925">
      <w:pPr>
        <w:rPr>
          <w:rFonts w:asciiTheme="majorEastAsia" w:eastAsiaTheme="majorEastAsia" w:hAnsiTheme="majorEastAsia"/>
        </w:rPr>
      </w:pPr>
    </w:p>
    <w:p w14:paraId="4EF4E970" w14:textId="5F9ED69D" w:rsidR="00355BE8" w:rsidRPr="0035045A" w:rsidRDefault="00355BE8" w:rsidP="001D348F">
      <w:pPr>
        <w:pStyle w:val="ac"/>
        <w:numPr>
          <w:ilvl w:val="0"/>
          <w:numId w:val="2"/>
        </w:numPr>
        <w:tabs>
          <w:tab w:val="left" w:pos="2190"/>
        </w:tabs>
        <w:ind w:leftChars="0"/>
        <w:rPr>
          <w:rFonts w:asciiTheme="majorEastAsia" w:eastAsiaTheme="majorEastAsia" w:hAnsiTheme="majorEastAsia"/>
          <w:b/>
          <w:sz w:val="24"/>
        </w:rPr>
      </w:pPr>
      <w:r w:rsidRPr="0035045A">
        <w:rPr>
          <w:rFonts w:asciiTheme="majorEastAsia" w:eastAsiaTheme="majorEastAsia" w:hAnsiTheme="majorEastAsia" w:hint="eastAsia"/>
          <w:b/>
          <w:sz w:val="24"/>
        </w:rPr>
        <w:t xml:space="preserve">느낀점 </w:t>
      </w:r>
    </w:p>
    <w:p w14:paraId="62F6AC8B" w14:textId="6B71DD92" w:rsidR="00355BE8" w:rsidRPr="00793D58" w:rsidRDefault="00355BE8" w:rsidP="00355BE8">
      <w:pPr>
        <w:tabs>
          <w:tab w:val="left" w:pos="2190"/>
        </w:tabs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 xml:space="preserve">HLSL기능을 추가하는데 원리를 이해한지 어언 </w:t>
      </w:r>
      <w:r w:rsidRPr="00793D58">
        <w:rPr>
          <w:rFonts w:asciiTheme="majorEastAsia" w:eastAsiaTheme="majorEastAsia" w:hAnsiTheme="majorEastAsia"/>
        </w:rPr>
        <w:t>1</w:t>
      </w:r>
      <w:r w:rsidRPr="00793D58">
        <w:rPr>
          <w:rFonts w:asciiTheme="majorEastAsia" w:eastAsiaTheme="majorEastAsia" w:hAnsiTheme="majorEastAsia" w:hint="eastAsia"/>
        </w:rPr>
        <w:t>달이 넘어가서 제작하는데 그리 오랜 시간이 걸리지 않았지만.</w:t>
      </w:r>
      <w:r w:rsidRPr="00793D58">
        <w:rPr>
          <w:rFonts w:asciiTheme="majorEastAsia" w:eastAsiaTheme="majorEastAsia" w:hAnsiTheme="majorEastAsia"/>
        </w:rPr>
        <w:t>. Framework</w:t>
      </w:r>
      <w:r w:rsidRPr="00793D58">
        <w:rPr>
          <w:rFonts w:asciiTheme="majorEastAsia" w:eastAsiaTheme="majorEastAsia" w:hAnsiTheme="majorEastAsia" w:hint="eastAsia"/>
        </w:rPr>
        <w:t>가 새로운 기능이 추가되면서 기존의 틀을 부수고 다시 짜야 하는 경우가 파다하여 힘들었다.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특히 </w:t>
      </w:r>
      <w:r w:rsidRPr="00793D58">
        <w:rPr>
          <w:rFonts w:asciiTheme="majorEastAsia" w:eastAsiaTheme="majorEastAsia" w:hAnsiTheme="majorEastAsia"/>
        </w:rPr>
        <w:t>Animation</w:t>
      </w:r>
      <w:r w:rsidRPr="00793D58">
        <w:rPr>
          <w:rFonts w:asciiTheme="majorEastAsia" w:eastAsiaTheme="majorEastAsia" w:hAnsiTheme="majorEastAsia" w:hint="eastAsia"/>
        </w:rPr>
        <w:t>이 그러했는데 아직도 개선해야 하는 점이 보여 큰일이다.</w:t>
      </w:r>
      <w:r w:rsidRPr="00793D58">
        <w:rPr>
          <w:rFonts w:asciiTheme="majorEastAsia" w:eastAsiaTheme="majorEastAsia" w:hAnsiTheme="majorEastAsia"/>
        </w:rPr>
        <w:t xml:space="preserve"> </w:t>
      </w:r>
    </w:p>
    <w:p w14:paraId="4DE16C87" w14:textId="77777777" w:rsidR="007E0AE8" w:rsidRDefault="007E0AE8" w:rsidP="00355BE8">
      <w:pPr>
        <w:tabs>
          <w:tab w:val="left" w:pos="2190"/>
        </w:tabs>
        <w:rPr>
          <w:rFonts w:asciiTheme="majorEastAsia" w:eastAsiaTheme="majorEastAsia" w:hAnsiTheme="majorEastAsia"/>
        </w:rPr>
      </w:pPr>
    </w:p>
    <w:p w14:paraId="0A4E1291" w14:textId="17D47D8E" w:rsidR="002E112D" w:rsidRDefault="002E112D" w:rsidP="00355BE8">
      <w:pPr>
        <w:tabs>
          <w:tab w:val="left" w:pos="2190"/>
        </w:tabs>
        <w:rPr>
          <w:rFonts w:asciiTheme="majorEastAsia" w:eastAsiaTheme="majorEastAsia" w:hAnsiTheme="majorEastAsia"/>
        </w:rPr>
      </w:pPr>
      <w:r w:rsidRPr="00793D58">
        <w:rPr>
          <w:rFonts w:asciiTheme="majorEastAsia" w:eastAsiaTheme="majorEastAsia" w:hAnsiTheme="majorEastAsia" w:hint="eastAsia"/>
        </w:rPr>
        <w:t>Animation정보를 제작하는데 있어서 가장 힘들었던 점은 구조의 제작이다.</w:t>
      </w:r>
      <w:r w:rsidRPr="00793D58">
        <w:rPr>
          <w:rFonts w:asciiTheme="majorEastAsia" w:eastAsiaTheme="majorEastAsia" w:hAnsiTheme="major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>어떻게 하면 좀더 편하게 개발할 수 있을 까 하는 쪽의 생각을 많이 하다</w:t>
      </w:r>
      <w:r w:rsidR="001F1925" w:rsidRPr="00793D58">
        <w:rPr>
          <w:rFonts w:asciiTheme="majorEastAsia" w:eastAsiaTheme="majorEastAsia" w:hAnsiTheme="majorEastAsia" w:hint="eastAsia"/>
        </w:rPr>
        <w:t xml:space="preserve"> </w:t>
      </w:r>
      <w:r w:rsidRPr="00793D58">
        <w:rPr>
          <w:rFonts w:asciiTheme="majorEastAsia" w:eastAsiaTheme="majorEastAsia" w:hAnsiTheme="majorEastAsia" w:hint="eastAsia"/>
        </w:rPr>
        <w:t xml:space="preserve">보니 구조도 계속 </w:t>
      </w:r>
      <w:r w:rsidR="007E0AE8">
        <w:rPr>
          <w:rFonts w:asciiTheme="majorEastAsia" w:eastAsiaTheme="majorEastAsia" w:hAnsiTheme="majorEastAsia" w:hint="eastAsia"/>
        </w:rPr>
        <w:t>변경되어 머리가 너무 아팠지만 만족스러운 결과물이 나와서 너무 기쁘다.</w:t>
      </w:r>
      <w:r w:rsidR="007E0AE8">
        <w:rPr>
          <w:rFonts w:asciiTheme="majorEastAsia" w:eastAsiaTheme="majorEastAsia" w:hAnsiTheme="majorEastAsia"/>
        </w:rPr>
        <w:t xml:space="preserve"> </w:t>
      </w:r>
      <w:r w:rsidR="007E0AE8">
        <w:rPr>
          <w:rFonts w:asciiTheme="majorEastAsia" w:eastAsiaTheme="majorEastAsia" w:hAnsiTheme="majorEastAsia" w:hint="eastAsia"/>
        </w:rPr>
        <w:t xml:space="preserve">아직 손봐야 할 곳이 넘쳐나지만 더욱 노력해서 좋은 </w:t>
      </w:r>
      <w:r w:rsidR="007E0AE8">
        <w:rPr>
          <w:rFonts w:asciiTheme="majorEastAsia" w:eastAsiaTheme="majorEastAsia" w:hAnsiTheme="majorEastAsia"/>
        </w:rPr>
        <w:t>flamework</w:t>
      </w:r>
      <w:r w:rsidR="007E0AE8">
        <w:rPr>
          <w:rFonts w:asciiTheme="majorEastAsia" w:eastAsiaTheme="majorEastAsia" w:hAnsiTheme="majorEastAsia" w:hint="eastAsia"/>
        </w:rPr>
        <w:t>를 제작하고 싶다.</w:t>
      </w:r>
    </w:p>
    <w:p w14:paraId="7CD747C6" w14:textId="7BFF8C45" w:rsidR="007E0AE8" w:rsidRDefault="007E0AE8" w:rsidP="00355BE8">
      <w:pPr>
        <w:tabs>
          <w:tab w:val="left" w:pos="2190"/>
        </w:tabs>
        <w:rPr>
          <w:rFonts w:asciiTheme="majorEastAsia" w:eastAsiaTheme="majorEastAsia" w:hAnsiTheme="majorEastAsia"/>
        </w:rPr>
      </w:pPr>
    </w:p>
    <w:p w14:paraId="0A4E1D6D" w14:textId="4650D892" w:rsidR="007E0AE8" w:rsidRDefault="00B91703" w:rsidP="00355BE8">
      <w:pPr>
        <w:tabs>
          <w:tab w:val="left" w:pos="2190"/>
        </w:tabs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SSLR은 아직 활용하기에는 예쁜 장면을 어떻게 표현해야 할지 변수를 조정해 봐야 한다.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나중에 </w:t>
      </w:r>
      <w:r w:rsidR="00301B36">
        <w:rPr>
          <w:rFonts w:asciiTheme="majorEastAsia" w:eastAsiaTheme="majorEastAsia" w:hAnsiTheme="majorEastAsia" w:hint="eastAsia"/>
        </w:rPr>
        <w:t xml:space="preserve">SSLR컨트롤 </w:t>
      </w:r>
      <w:r w:rsidR="00301B36">
        <w:rPr>
          <w:rFonts w:asciiTheme="majorEastAsia" w:eastAsiaTheme="majorEastAsia" w:hAnsiTheme="majorEastAsia"/>
        </w:rPr>
        <w:t xml:space="preserve">ui를 </w:t>
      </w:r>
      <w:r w:rsidR="00301B36">
        <w:rPr>
          <w:rFonts w:asciiTheme="majorEastAsia" w:eastAsiaTheme="majorEastAsia" w:hAnsiTheme="majorEastAsia" w:hint="eastAsia"/>
        </w:rPr>
        <w:t>제작 했을 때 연구가 필요하다.</w:t>
      </w:r>
    </w:p>
    <w:p w14:paraId="2691234B" w14:textId="77777777" w:rsidR="002534C4" w:rsidRPr="00301B36" w:rsidRDefault="002534C4" w:rsidP="00355BE8">
      <w:pPr>
        <w:tabs>
          <w:tab w:val="left" w:pos="2190"/>
        </w:tabs>
        <w:rPr>
          <w:rFonts w:asciiTheme="majorEastAsia" w:eastAsiaTheme="majorEastAsia" w:hAnsiTheme="majorEastAsia"/>
        </w:rPr>
      </w:pPr>
    </w:p>
    <w:p w14:paraId="58C881D4" w14:textId="2F909549" w:rsidR="007E0AE8" w:rsidRPr="0035045A" w:rsidRDefault="007E0AE8" w:rsidP="007E0AE8">
      <w:pPr>
        <w:pStyle w:val="ac"/>
        <w:numPr>
          <w:ilvl w:val="0"/>
          <w:numId w:val="2"/>
        </w:numPr>
        <w:tabs>
          <w:tab w:val="left" w:pos="2190"/>
        </w:tabs>
        <w:ind w:leftChars="0"/>
        <w:rPr>
          <w:rFonts w:asciiTheme="majorEastAsia" w:eastAsiaTheme="majorEastAsia" w:hAnsiTheme="majorEastAsia"/>
          <w:b/>
          <w:sz w:val="24"/>
        </w:rPr>
      </w:pPr>
      <w:bookmarkStart w:id="0" w:name="_GoBack"/>
      <w:r w:rsidRPr="0035045A">
        <w:rPr>
          <w:rFonts w:asciiTheme="majorEastAsia" w:eastAsiaTheme="majorEastAsia" w:hAnsiTheme="majorEastAsia" w:hint="eastAsia"/>
          <w:b/>
          <w:sz w:val="24"/>
        </w:rPr>
        <w:t xml:space="preserve">계획 </w:t>
      </w:r>
    </w:p>
    <w:bookmarkEnd w:id="0"/>
    <w:p w14:paraId="58BBF088" w14:textId="6DFDA6C3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Terrain</w:t>
      </w:r>
      <w:r>
        <w:rPr>
          <w:rFonts w:asciiTheme="majorEastAsia" w:eastAsiaTheme="majorEastAsia" w:hAnsiTheme="majorEastAsia" w:hint="eastAsia"/>
        </w:rPr>
        <w:t xml:space="preserve">의 </w:t>
      </w:r>
      <w:r>
        <w:rPr>
          <w:rFonts w:asciiTheme="majorEastAsia" w:eastAsiaTheme="majorEastAsia" w:hAnsiTheme="majorEastAsia"/>
        </w:rPr>
        <w:t>height</w:t>
      </w:r>
      <w:r>
        <w:rPr>
          <w:rFonts w:asciiTheme="majorEastAsia" w:eastAsiaTheme="majorEastAsia" w:hAnsiTheme="majorEastAsia" w:hint="eastAsia"/>
        </w:rPr>
        <w:t xml:space="preserve">값을 </w:t>
      </w:r>
      <w:r>
        <w:rPr>
          <w:rFonts w:asciiTheme="majorEastAsia" w:eastAsiaTheme="majorEastAsia" w:hAnsiTheme="majorEastAsia"/>
        </w:rPr>
        <w:t>.raw</w:t>
      </w:r>
      <w:r>
        <w:rPr>
          <w:rFonts w:asciiTheme="majorEastAsia" w:eastAsiaTheme="majorEastAsia" w:hAnsiTheme="majorEastAsia" w:hint="eastAsia"/>
        </w:rPr>
        <w:t xml:space="preserve">파일 말고 </w:t>
      </w:r>
      <w:r>
        <w:rPr>
          <w:rFonts w:asciiTheme="majorEastAsia" w:eastAsiaTheme="majorEastAsia" w:hAnsiTheme="majorEastAsia"/>
        </w:rPr>
        <w:t>constant buffer</w:t>
      </w:r>
      <w:r>
        <w:rPr>
          <w:rFonts w:asciiTheme="majorEastAsia" w:eastAsiaTheme="majorEastAsia" w:hAnsiTheme="majorEastAsia" w:hint="eastAsia"/>
        </w:rPr>
        <w:t xml:space="preserve">로 만들어 </w:t>
      </w:r>
      <w:r>
        <w:rPr>
          <w:rFonts w:asciiTheme="majorEastAsia" w:eastAsiaTheme="majorEastAsia" w:hAnsiTheme="majorEastAsia"/>
        </w:rPr>
        <w:t>pipe line</w:t>
      </w:r>
      <w:r>
        <w:rPr>
          <w:rFonts w:asciiTheme="majorEastAsia" w:eastAsiaTheme="majorEastAsia" w:hAnsiTheme="majorEastAsia" w:hint="eastAsia"/>
        </w:rPr>
        <w:t>에서 사용한다.</w:t>
      </w:r>
    </w:p>
    <w:p w14:paraId="36F380E6" w14:textId="015B4817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나의 </w:t>
      </w:r>
      <w:r>
        <w:rPr>
          <w:rFonts w:asciiTheme="majorEastAsia" w:eastAsiaTheme="majorEastAsia" w:hAnsiTheme="majorEastAsia"/>
        </w:rPr>
        <w:t>mouse point</w:t>
      </w:r>
      <w:r>
        <w:rPr>
          <w:rFonts w:asciiTheme="majorEastAsia" w:eastAsiaTheme="majorEastAsia" w:hAnsiTheme="majorEastAsia" w:hint="eastAsia"/>
        </w:rPr>
        <w:t xml:space="preserve">가 </w:t>
      </w:r>
      <w:r>
        <w:rPr>
          <w:rFonts w:asciiTheme="majorEastAsia" w:eastAsiaTheme="majorEastAsia" w:hAnsiTheme="majorEastAsia"/>
        </w:rPr>
        <w:t>terrain</w:t>
      </w:r>
      <w:r>
        <w:rPr>
          <w:rFonts w:asciiTheme="majorEastAsia" w:eastAsiaTheme="majorEastAsia" w:hAnsiTheme="majorEastAsia" w:hint="eastAsia"/>
        </w:rPr>
        <w:t>의 어느 곳에 위치하는지 알아내어 해당 위치에 원을 표시한다.</w:t>
      </w:r>
      <w:r>
        <w:rPr>
          <w:rFonts w:asciiTheme="majorEastAsia" w:eastAsiaTheme="majorEastAsia" w:hAnsiTheme="majorEastAsia"/>
        </w:rPr>
        <w:t xml:space="preserve"> </w:t>
      </w:r>
    </w:p>
    <w:p w14:paraId="25E94CB6" w14:textId="1606D016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해당 원영역의 </w:t>
      </w:r>
      <w:r>
        <w:rPr>
          <w:rFonts w:asciiTheme="majorEastAsia" w:eastAsiaTheme="majorEastAsia" w:hAnsiTheme="majorEastAsia"/>
        </w:rPr>
        <w:t>constant buffer</w:t>
      </w:r>
      <w:r>
        <w:rPr>
          <w:rFonts w:asciiTheme="majorEastAsia" w:eastAsiaTheme="majorEastAsia" w:hAnsiTheme="majorEastAsia" w:hint="eastAsia"/>
        </w:rPr>
        <w:t>값을 증가 시키거나 감소시킨다.</w:t>
      </w:r>
    </w:p>
    <w:p w14:paraId="1E699C5C" w14:textId="4C0A5892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증가시키는 방법을 </w:t>
      </w:r>
      <w:r>
        <w:rPr>
          <w:rFonts w:asciiTheme="majorEastAsia" w:eastAsiaTheme="majorEastAsia" w:hAnsiTheme="majorEastAsia"/>
        </w:rPr>
        <w:t>cos</w:t>
      </w:r>
      <w:r>
        <w:rPr>
          <w:rFonts w:asciiTheme="majorEastAsia" w:eastAsiaTheme="majorEastAsia" w:hAnsiTheme="majorEastAsia" w:hint="eastAsia"/>
        </w:rPr>
        <w:t>그래프로 설정한다.</w:t>
      </w:r>
    </w:p>
    <w:p w14:paraId="43F4BC3F" w14:textId="2F4089FA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후처리 </w:t>
      </w:r>
      <w:r>
        <w:rPr>
          <w:rFonts w:asciiTheme="majorEastAsia" w:eastAsiaTheme="majorEastAsia" w:hAnsiTheme="majorEastAsia"/>
        </w:rPr>
        <w:t>bloom, hdr</w:t>
      </w:r>
      <w:r>
        <w:rPr>
          <w:rFonts w:asciiTheme="majorEastAsia" w:eastAsiaTheme="majorEastAsia" w:hAnsiTheme="majorEastAsia" w:hint="eastAsia"/>
        </w:rPr>
        <w:t xml:space="preserve">등 을 컨트롤 할 수 있는 </w:t>
      </w:r>
      <w:r>
        <w:rPr>
          <w:rFonts w:asciiTheme="majorEastAsia" w:eastAsiaTheme="majorEastAsia" w:hAnsiTheme="majorEastAsia"/>
        </w:rPr>
        <w:t>ui</w:t>
      </w:r>
      <w:r>
        <w:rPr>
          <w:rFonts w:asciiTheme="majorEastAsia" w:eastAsiaTheme="majorEastAsia" w:hAnsiTheme="majorEastAsia" w:hint="eastAsia"/>
        </w:rPr>
        <w:t>를 제작한다.</w:t>
      </w:r>
    </w:p>
    <w:p w14:paraId="59FA00E7" w14:textId="2CABC8BC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화면공간 효과를 컨트롤 할 수 있는 </w:t>
      </w:r>
      <w:r>
        <w:rPr>
          <w:rFonts w:asciiTheme="majorEastAsia" w:eastAsiaTheme="majorEastAsia" w:hAnsiTheme="majorEastAsia"/>
        </w:rPr>
        <w:t>ui</w:t>
      </w:r>
      <w:r>
        <w:rPr>
          <w:rFonts w:asciiTheme="majorEastAsia" w:eastAsiaTheme="majorEastAsia" w:hAnsiTheme="majorEastAsia" w:hint="eastAsia"/>
        </w:rPr>
        <w:t>를 제작한다.</w:t>
      </w:r>
    </w:p>
    <w:p w14:paraId="55409A6E" w14:textId="6BB62F14" w:rsid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조명의 범위를 설정 할 수 있는 </w:t>
      </w:r>
      <w:r>
        <w:rPr>
          <w:rFonts w:asciiTheme="majorEastAsia" w:eastAsiaTheme="majorEastAsia" w:hAnsiTheme="majorEastAsia"/>
        </w:rPr>
        <w:t>ui</w:t>
      </w:r>
      <w:r>
        <w:rPr>
          <w:rFonts w:asciiTheme="majorEastAsia" w:eastAsiaTheme="majorEastAsia" w:hAnsiTheme="majorEastAsia" w:hint="eastAsia"/>
        </w:rPr>
        <w:t xml:space="preserve">와 </w:t>
      </w:r>
      <w:r>
        <w:rPr>
          <w:rFonts w:asciiTheme="majorEastAsia" w:eastAsiaTheme="majorEastAsia" w:hAnsiTheme="majorEastAsia"/>
        </w:rPr>
        <w:t xml:space="preserve">framework </w:t>
      </w:r>
      <w:r>
        <w:rPr>
          <w:rFonts w:asciiTheme="majorEastAsia" w:eastAsiaTheme="majorEastAsia" w:hAnsiTheme="majorEastAsia" w:hint="eastAsia"/>
        </w:rPr>
        <w:t>구조를 구현한다.</w:t>
      </w:r>
    </w:p>
    <w:p w14:paraId="4739110B" w14:textId="737766F1" w:rsidR="007E0AE8" w:rsidRPr="007E0AE8" w:rsidRDefault="007E0AE8" w:rsidP="007E0AE8">
      <w:pPr>
        <w:pStyle w:val="ac"/>
        <w:numPr>
          <w:ilvl w:val="0"/>
          <w:numId w:val="24"/>
        </w:numPr>
        <w:tabs>
          <w:tab w:val="left" w:pos="2190"/>
        </w:tabs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Scene의 정보를 완성하고 w</w:t>
      </w:r>
      <w:r>
        <w:rPr>
          <w:rFonts w:asciiTheme="majorEastAsia" w:eastAsiaTheme="majorEastAsia" w:hAnsiTheme="majorEastAsia"/>
        </w:rPr>
        <w:t xml:space="preserve">rite </w:t>
      </w:r>
      <w:r>
        <w:rPr>
          <w:rFonts w:asciiTheme="majorEastAsia" w:eastAsiaTheme="majorEastAsia" w:hAnsiTheme="majorEastAsia" w:hint="eastAsia"/>
        </w:rPr>
        <w:t xml:space="preserve">및 </w:t>
      </w:r>
      <w:r>
        <w:rPr>
          <w:rFonts w:asciiTheme="majorEastAsia" w:eastAsiaTheme="majorEastAsia" w:hAnsiTheme="majorEastAsia"/>
        </w:rPr>
        <w:t>load</w:t>
      </w:r>
      <w:r>
        <w:rPr>
          <w:rFonts w:asciiTheme="majorEastAsia" w:eastAsiaTheme="majorEastAsia" w:hAnsiTheme="majorEastAsia" w:hint="eastAsia"/>
        </w:rPr>
        <w:t>할 수 있도록 한다.</w:t>
      </w:r>
      <w:r>
        <w:rPr>
          <w:rFonts w:asciiTheme="majorEastAsia" w:eastAsiaTheme="majorEastAsia" w:hAnsiTheme="majorEastAsia"/>
        </w:rPr>
        <w:t xml:space="preserve"> </w:t>
      </w:r>
    </w:p>
    <w:sectPr w:rsidR="007E0AE8" w:rsidRPr="007E0AE8">
      <w:footerReference w:type="default" r:id="rId62"/>
      <w:headerReference w:type="first" r:id="rId63"/>
      <w:pgSz w:w="12240" w:h="15840" w:code="1"/>
      <w:pgMar w:top="1440" w:right="1080" w:bottom="1080" w:left="1080" w:header="86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972867" w14:textId="77777777" w:rsidR="007104AA" w:rsidRDefault="007104AA">
      <w:pPr>
        <w:spacing w:before="0" w:after="0"/>
      </w:pPr>
      <w:r>
        <w:separator/>
      </w:r>
    </w:p>
  </w:endnote>
  <w:endnote w:type="continuationSeparator" w:id="0">
    <w:p w14:paraId="4DBA4A89" w14:textId="77777777" w:rsidR="007104AA" w:rsidRDefault="007104A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AA307B" w14:textId="1251C7AC" w:rsidR="00B91703" w:rsidRDefault="00B91703">
    <w:pPr>
      <w:pStyle w:val="a4"/>
    </w:pPr>
    <w:r>
      <w:rPr>
        <w:lang w:val="ko-KR"/>
      </w:rPr>
      <w:t>페이지</w:t>
    </w:r>
    <w:r>
      <w:rPr>
        <w:lang w:val="ko-KR"/>
      </w:rPr>
      <w:t xml:space="preserve"> </w:t>
    </w:r>
    <w:r>
      <w:fldChar w:fldCharType="begin"/>
    </w:r>
    <w:r>
      <w:instrText>page</w:instrText>
    </w:r>
    <w:r>
      <w:fldChar w:fldCharType="separate"/>
    </w:r>
    <w:r w:rsidR="0035045A">
      <w:rPr>
        <w:noProof/>
      </w:rPr>
      <w:t>20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1A4C3C" w14:textId="77777777" w:rsidR="007104AA" w:rsidRDefault="007104AA">
      <w:pPr>
        <w:spacing w:before="0" w:after="0"/>
      </w:pPr>
      <w:r>
        <w:separator/>
      </w:r>
    </w:p>
  </w:footnote>
  <w:footnote w:type="continuationSeparator" w:id="0">
    <w:p w14:paraId="6B75F749" w14:textId="77777777" w:rsidR="007104AA" w:rsidRDefault="007104AA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Look w:val="04A0" w:firstRow="1" w:lastRow="0" w:firstColumn="1" w:lastColumn="0" w:noHBand="0" w:noVBand="1"/>
    </w:tblPr>
    <w:tblGrid>
      <w:gridCol w:w="5040"/>
      <w:gridCol w:w="5040"/>
    </w:tblGrid>
    <w:tr w:rsidR="00B91703" w14:paraId="13DE9962" w14:textId="77777777">
      <w:tc>
        <w:tcPr>
          <w:tcW w:w="2500" w:type="pct"/>
          <w:vAlign w:val="bottom"/>
        </w:tcPr>
        <w:p w14:paraId="5A35CCC8" w14:textId="77777777" w:rsidR="00B91703" w:rsidRDefault="00B91703" w:rsidP="001C39A4">
          <w:r>
            <w:rPr>
              <w:rFonts w:hint="eastAsia"/>
            </w:rPr>
            <w:t>꿀잼팀</w:t>
          </w:r>
          <w:r>
            <w:rPr>
              <w:rFonts w:hint="eastAsia"/>
            </w:rPr>
            <w:t xml:space="preserve"> </w:t>
          </w:r>
          <w:r>
            <w:t>&lt;</w:t>
          </w:r>
          <w:r>
            <w:rPr>
              <w:rFonts w:hint="eastAsia"/>
            </w:rPr>
            <w:t>강지훈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졸작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현황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보고서</w:t>
          </w:r>
          <w:r>
            <w:rPr>
              <w:rFonts w:hint="eastAsia"/>
            </w:rPr>
            <w:t>&gt;</w:t>
          </w:r>
        </w:p>
      </w:tc>
      <w:tc>
        <w:tcPr>
          <w:tcW w:w="2500" w:type="pct"/>
          <w:vAlign w:val="bottom"/>
        </w:tcPr>
        <w:p w14:paraId="5CFDE8F3" w14:textId="55E3DCDB" w:rsidR="00B91703" w:rsidRDefault="00B91703" w:rsidP="001C39A4">
          <w:pPr>
            <w:pStyle w:val="a3"/>
            <w:ind w:right="800"/>
            <w:jc w:val="left"/>
          </w:pPr>
          <w:r>
            <w:t>Ver 0.2</w:t>
          </w:r>
        </w:p>
      </w:tc>
    </w:tr>
  </w:tbl>
  <w:p w14:paraId="5DAEF5AE" w14:textId="77777777" w:rsidR="00B91703" w:rsidRDefault="00B9170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548A3"/>
    <w:multiLevelType w:val="hybridMultilevel"/>
    <w:tmpl w:val="19B6ABF2"/>
    <w:lvl w:ilvl="0" w:tplc="511AC222">
      <w:start w:val="3"/>
      <w:numFmt w:val="decimal"/>
      <w:lvlText w:val="%1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16933796"/>
    <w:multiLevelType w:val="hybridMultilevel"/>
    <w:tmpl w:val="E4727CBE"/>
    <w:lvl w:ilvl="0" w:tplc="873A3EAE">
      <w:start w:val="1"/>
      <w:numFmt w:val="koreanCounting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" w15:restartNumberingAfterBreak="0">
    <w:nsid w:val="19546449"/>
    <w:multiLevelType w:val="hybridMultilevel"/>
    <w:tmpl w:val="12F80BBC"/>
    <w:lvl w:ilvl="0" w:tplc="DD9097FC">
      <w:start w:val="1"/>
      <w:numFmt w:val="bullet"/>
      <w:lvlText w:val="-"/>
      <w:lvlJc w:val="left"/>
      <w:pPr>
        <w:ind w:left="435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7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7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7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7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7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75" w:hanging="400"/>
      </w:pPr>
      <w:rPr>
        <w:rFonts w:ascii="Wingdings" w:hAnsi="Wingdings" w:hint="default"/>
      </w:rPr>
    </w:lvl>
  </w:abstractNum>
  <w:abstractNum w:abstractNumId="3" w15:restartNumberingAfterBreak="0">
    <w:nsid w:val="199F0CF2"/>
    <w:multiLevelType w:val="hybridMultilevel"/>
    <w:tmpl w:val="CCBE3638"/>
    <w:lvl w:ilvl="0" w:tplc="DBE225E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9BD19EC"/>
    <w:multiLevelType w:val="hybridMultilevel"/>
    <w:tmpl w:val="2E1EBB7E"/>
    <w:lvl w:ilvl="0" w:tplc="66960406">
      <w:start w:val="1"/>
      <w:numFmt w:val="decimal"/>
      <w:lvlText w:val="%1."/>
      <w:lvlJc w:val="left"/>
      <w:pPr>
        <w:ind w:left="435" w:hanging="360"/>
      </w:pPr>
      <w:rPr>
        <w:rFonts w:ascii="나눔고딕" w:eastAsia="나눔고딕" w:hAnsi="나눔고딕" w:cstheme="minorBidi"/>
      </w:rPr>
    </w:lvl>
    <w:lvl w:ilvl="1" w:tplc="04090019" w:tentative="1">
      <w:start w:val="1"/>
      <w:numFmt w:val="upperLetter"/>
      <w:lvlText w:val="%2."/>
      <w:lvlJc w:val="left"/>
      <w:pPr>
        <w:ind w:left="875" w:hanging="400"/>
      </w:pPr>
    </w:lvl>
    <w:lvl w:ilvl="2" w:tplc="0409001B" w:tentative="1">
      <w:start w:val="1"/>
      <w:numFmt w:val="lowerRoman"/>
      <w:lvlText w:val="%3."/>
      <w:lvlJc w:val="right"/>
      <w:pPr>
        <w:ind w:left="1275" w:hanging="400"/>
      </w:pPr>
    </w:lvl>
    <w:lvl w:ilvl="3" w:tplc="0409000F" w:tentative="1">
      <w:start w:val="1"/>
      <w:numFmt w:val="decimal"/>
      <w:lvlText w:val="%4."/>
      <w:lvlJc w:val="left"/>
      <w:pPr>
        <w:ind w:left="1675" w:hanging="400"/>
      </w:pPr>
    </w:lvl>
    <w:lvl w:ilvl="4" w:tplc="04090019" w:tentative="1">
      <w:start w:val="1"/>
      <w:numFmt w:val="upperLetter"/>
      <w:lvlText w:val="%5."/>
      <w:lvlJc w:val="left"/>
      <w:pPr>
        <w:ind w:left="2075" w:hanging="400"/>
      </w:pPr>
    </w:lvl>
    <w:lvl w:ilvl="5" w:tplc="0409001B" w:tentative="1">
      <w:start w:val="1"/>
      <w:numFmt w:val="lowerRoman"/>
      <w:lvlText w:val="%6."/>
      <w:lvlJc w:val="right"/>
      <w:pPr>
        <w:ind w:left="2475" w:hanging="400"/>
      </w:pPr>
    </w:lvl>
    <w:lvl w:ilvl="6" w:tplc="0409000F" w:tentative="1">
      <w:start w:val="1"/>
      <w:numFmt w:val="decimal"/>
      <w:lvlText w:val="%7."/>
      <w:lvlJc w:val="left"/>
      <w:pPr>
        <w:ind w:left="2875" w:hanging="400"/>
      </w:pPr>
    </w:lvl>
    <w:lvl w:ilvl="7" w:tplc="04090019" w:tentative="1">
      <w:start w:val="1"/>
      <w:numFmt w:val="upperLetter"/>
      <w:lvlText w:val="%8."/>
      <w:lvlJc w:val="left"/>
      <w:pPr>
        <w:ind w:left="3275" w:hanging="400"/>
      </w:pPr>
    </w:lvl>
    <w:lvl w:ilvl="8" w:tplc="0409001B" w:tentative="1">
      <w:start w:val="1"/>
      <w:numFmt w:val="lowerRoman"/>
      <w:lvlText w:val="%9."/>
      <w:lvlJc w:val="right"/>
      <w:pPr>
        <w:ind w:left="3675" w:hanging="400"/>
      </w:pPr>
    </w:lvl>
  </w:abstractNum>
  <w:abstractNum w:abstractNumId="5" w15:restartNumberingAfterBreak="0">
    <w:nsid w:val="1C7B42DE"/>
    <w:multiLevelType w:val="hybridMultilevel"/>
    <w:tmpl w:val="5262E82A"/>
    <w:lvl w:ilvl="0" w:tplc="986855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5724010"/>
    <w:multiLevelType w:val="hybridMultilevel"/>
    <w:tmpl w:val="EBFCAC1C"/>
    <w:lvl w:ilvl="0" w:tplc="F2E266E6">
      <w:start w:val="1"/>
      <w:numFmt w:val="koreanCounting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7" w15:restartNumberingAfterBreak="0">
    <w:nsid w:val="2CF85DFD"/>
    <w:multiLevelType w:val="hybridMultilevel"/>
    <w:tmpl w:val="A8FC47D6"/>
    <w:lvl w:ilvl="0" w:tplc="56464C46">
      <w:start w:val="1"/>
      <w:numFmt w:val="decimal"/>
      <w:lvlText w:val="%1)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8" w15:restartNumberingAfterBreak="0">
    <w:nsid w:val="34C63EA4"/>
    <w:multiLevelType w:val="hybridMultilevel"/>
    <w:tmpl w:val="06BCCE76"/>
    <w:lvl w:ilvl="0" w:tplc="C6903904">
      <w:numFmt w:val="decimal"/>
      <w:lvlText w:val="%1)"/>
      <w:lvlJc w:val="left"/>
      <w:pPr>
        <w:ind w:left="79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9" w15:restartNumberingAfterBreak="0">
    <w:nsid w:val="3AA209D9"/>
    <w:multiLevelType w:val="hybridMultilevel"/>
    <w:tmpl w:val="6C5A1E36"/>
    <w:lvl w:ilvl="0" w:tplc="D0F28EE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DBC1C4F"/>
    <w:multiLevelType w:val="hybridMultilevel"/>
    <w:tmpl w:val="78DCF622"/>
    <w:lvl w:ilvl="0" w:tplc="F33C0566">
      <w:start w:val="1"/>
      <w:numFmt w:val="decimal"/>
      <w:lvlText w:val="%1)"/>
      <w:lvlJc w:val="left"/>
      <w:pPr>
        <w:ind w:left="79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11" w15:restartNumberingAfterBreak="0">
    <w:nsid w:val="3ECA1722"/>
    <w:multiLevelType w:val="hybridMultilevel"/>
    <w:tmpl w:val="41303ED4"/>
    <w:lvl w:ilvl="0" w:tplc="3E82532C">
      <w:start w:val="1"/>
      <w:numFmt w:val="koreanCounting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3F887A82"/>
    <w:multiLevelType w:val="hybridMultilevel"/>
    <w:tmpl w:val="133894D8"/>
    <w:lvl w:ilvl="0" w:tplc="EC4478F6">
      <w:start w:val="1"/>
      <w:numFmt w:val="koreanCounti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8424510"/>
    <w:multiLevelType w:val="hybridMultilevel"/>
    <w:tmpl w:val="68DEA50A"/>
    <w:lvl w:ilvl="0" w:tplc="BF50D64A">
      <w:start w:val="1"/>
      <w:numFmt w:val="koreanCounting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49021721"/>
    <w:multiLevelType w:val="hybridMultilevel"/>
    <w:tmpl w:val="8D1E3A80"/>
    <w:lvl w:ilvl="0" w:tplc="35A6A438">
      <w:start w:val="1"/>
      <w:numFmt w:val="decimal"/>
      <w:lvlText w:val="%1)"/>
      <w:lvlJc w:val="left"/>
      <w:pPr>
        <w:ind w:left="79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15" w15:restartNumberingAfterBreak="0">
    <w:nsid w:val="4ECC3AC7"/>
    <w:multiLevelType w:val="hybridMultilevel"/>
    <w:tmpl w:val="610A4C76"/>
    <w:lvl w:ilvl="0" w:tplc="806290B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AAF350A"/>
    <w:multiLevelType w:val="hybridMultilevel"/>
    <w:tmpl w:val="53A2C25C"/>
    <w:lvl w:ilvl="0" w:tplc="229AE13C">
      <w:start w:val="1"/>
      <w:numFmt w:val="decimal"/>
      <w:lvlText w:val="%1)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17" w15:restartNumberingAfterBreak="0">
    <w:nsid w:val="5ABE0348"/>
    <w:multiLevelType w:val="hybridMultilevel"/>
    <w:tmpl w:val="286C3C9A"/>
    <w:lvl w:ilvl="0" w:tplc="7818AA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BB57F4E"/>
    <w:multiLevelType w:val="hybridMultilevel"/>
    <w:tmpl w:val="D39A4EEC"/>
    <w:lvl w:ilvl="0" w:tplc="D2907BB2">
      <w:start w:val="1"/>
      <w:numFmt w:val="decimal"/>
      <w:lvlText w:val="%1)"/>
      <w:lvlJc w:val="left"/>
      <w:pPr>
        <w:ind w:left="79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19" w15:restartNumberingAfterBreak="0">
    <w:nsid w:val="74C906A2"/>
    <w:multiLevelType w:val="hybridMultilevel"/>
    <w:tmpl w:val="8D80D8F0"/>
    <w:lvl w:ilvl="0" w:tplc="FD181F1A">
      <w:start w:val="1"/>
      <w:numFmt w:val="bullet"/>
      <w:lvlText w:val="-"/>
      <w:lvlJc w:val="left"/>
      <w:pPr>
        <w:ind w:left="1155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20" w15:restartNumberingAfterBreak="0">
    <w:nsid w:val="74D43CCB"/>
    <w:multiLevelType w:val="hybridMultilevel"/>
    <w:tmpl w:val="E774E668"/>
    <w:lvl w:ilvl="0" w:tplc="41002F02">
      <w:start w:val="1"/>
      <w:numFmt w:val="decimal"/>
      <w:lvlText w:val="%1)"/>
      <w:lvlJc w:val="left"/>
      <w:pPr>
        <w:ind w:left="79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abstractNum w:abstractNumId="21" w15:restartNumberingAfterBreak="0">
    <w:nsid w:val="78DC6236"/>
    <w:multiLevelType w:val="hybridMultilevel"/>
    <w:tmpl w:val="6CE88976"/>
    <w:lvl w:ilvl="0" w:tplc="910011A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C4D59C9"/>
    <w:multiLevelType w:val="hybridMultilevel"/>
    <w:tmpl w:val="276225E6"/>
    <w:lvl w:ilvl="0" w:tplc="D7FC97CE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7CB506BB"/>
    <w:multiLevelType w:val="hybridMultilevel"/>
    <w:tmpl w:val="2BA4844C"/>
    <w:lvl w:ilvl="0" w:tplc="92B21B36">
      <w:start w:val="1"/>
      <w:numFmt w:val="decimal"/>
      <w:lvlText w:val="%1)"/>
      <w:lvlJc w:val="left"/>
      <w:pPr>
        <w:ind w:left="79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35" w:hanging="400"/>
      </w:pPr>
    </w:lvl>
    <w:lvl w:ilvl="2" w:tplc="0409001B" w:tentative="1">
      <w:start w:val="1"/>
      <w:numFmt w:val="lowerRoman"/>
      <w:lvlText w:val="%3."/>
      <w:lvlJc w:val="right"/>
      <w:pPr>
        <w:ind w:left="1635" w:hanging="400"/>
      </w:pPr>
    </w:lvl>
    <w:lvl w:ilvl="3" w:tplc="0409000F" w:tentative="1">
      <w:start w:val="1"/>
      <w:numFmt w:val="decimal"/>
      <w:lvlText w:val="%4."/>
      <w:lvlJc w:val="left"/>
      <w:pPr>
        <w:ind w:left="2035" w:hanging="400"/>
      </w:pPr>
    </w:lvl>
    <w:lvl w:ilvl="4" w:tplc="04090019" w:tentative="1">
      <w:start w:val="1"/>
      <w:numFmt w:val="upperLetter"/>
      <w:lvlText w:val="%5."/>
      <w:lvlJc w:val="left"/>
      <w:pPr>
        <w:ind w:left="2435" w:hanging="400"/>
      </w:pPr>
    </w:lvl>
    <w:lvl w:ilvl="5" w:tplc="0409001B" w:tentative="1">
      <w:start w:val="1"/>
      <w:numFmt w:val="lowerRoman"/>
      <w:lvlText w:val="%6."/>
      <w:lvlJc w:val="right"/>
      <w:pPr>
        <w:ind w:left="2835" w:hanging="400"/>
      </w:pPr>
    </w:lvl>
    <w:lvl w:ilvl="6" w:tplc="0409000F" w:tentative="1">
      <w:start w:val="1"/>
      <w:numFmt w:val="decimal"/>
      <w:lvlText w:val="%7."/>
      <w:lvlJc w:val="left"/>
      <w:pPr>
        <w:ind w:left="3235" w:hanging="400"/>
      </w:pPr>
    </w:lvl>
    <w:lvl w:ilvl="7" w:tplc="04090019" w:tentative="1">
      <w:start w:val="1"/>
      <w:numFmt w:val="upperLetter"/>
      <w:lvlText w:val="%8."/>
      <w:lvlJc w:val="left"/>
      <w:pPr>
        <w:ind w:left="3635" w:hanging="400"/>
      </w:pPr>
    </w:lvl>
    <w:lvl w:ilvl="8" w:tplc="0409001B" w:tentative="1">
      <w:start w:val="1"/>
      <w:numFmt w:val="lowerRoman"/>
      <w:lvlText w:val="%9."/>
      <w:lvlJc w:val="right"/>
      <w:pPr>
        <w:ind w:left="4035" w:hanging="400"/>
      </w:pPr>
    </w:lvl>
  </w:abstractNum>
  <w:num w:numId="1">
    <w:abstractNumId w:val="17"/>
  </w:num>
  <w:num w:numId="2">
    <w:abstractNumId w:val="4"/>
  </w:num>
  <w:num w:numId="3">
    <w:abstractNumId w:val="7"/>
  </w:num>
  <w:num w:numId="4">
    <w:abstractNumId w:val="19"/>
  </w:num>
  <w:num w:numId="5">
    <w:abstractNumId w:val="8"/>
  </w:num>
  <w:num w:numId="6">
    <w:abstractNumId w:val="20"/>
  </w:num>
  <w:num w:numId="7">
    <w:abstractNumId w:val="3"/>
  </w:num>
  <w:num w:numId="8">
    <w:abstractNumId w:val="10"/>
  </w:num>
  <w:num w:numId="9">
    <w:abstractNumId w:val="18"/>
  </w:num>
  <w:num w:numId="10">
    <w:abstractNumId w:val="14"/>
  </w:num>
  <w:num w:numId="11">
    <w:abstractNumId w:val="15"/>
  </w:num>
  <w:num w:numId="12">
    <w:abstractNumId w:val="13"/>
  </w:num>
  <w:num w:numId="13">
    <w:abstractNumId w:val="23"/>
  </w:num>
  <w:num w:numId="14">
    <w:abstractNumId w:val="9"/>
  </w:num>
  <w:num w:numId="15">
    <w:abstractNumId w:val="2"/>
  </w:num>
  <w:num w:numId="16">
    <w:abstractNumId w:val="22"/>
  </w:num>
  <w:num w:numId="17">
    <w:abstractNumId w:val="16"/>
  </w:num>
  <w:num w:numId="18">
    <w:abstractNumId w:val="5"/>
  </w:num>
  <w:num w:numId="19">
    <w:abstractNumId w:val="6"/>
  </w:num>
  <w:num w:numId="20">
    <w:abstractNumId w:val="12"/>
  </w:num>
  <w:num w:numId="21">
    <w:abstractNumId w:val="11"/>
  </w:num>
  <w:num w:numId="22">
    <w:abstractNumId w:val="1"/>
  </w:num>
  <w:num w:numId="23">
    <w:abstractNumId w:val="0"/>
  </w:num>
  <w:num w:numId="24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9A4"/>
    <w:rsid w:val="00007C73"/>
    <w:rsid w:val="00024EF0"/>
    <w:rsid w:val="000409A9"/>
    <w:rsid w:val="00043936"/>
    <w:rsid w:val="00052A0F"/>
    <w:rsid w:val="000A5F06"/>
    <w:rsid w:val="000B2FCC"/>
    <w:rsid w:val="000B3223"/>
    <w:rsid w:val="000C54D6"/>
    <w:rsid w:val="000D4FE4"/>
    <w:rsid w:val="0010008A"/>
    <w:rsid w:val="00105D48"/>
    <w:rsid w:val="001233FD"/>
    <w:rsid w:val="001273AA"/>
    <w:rsid w:val="0015112D"/>
    <w:rsid w:val="00171B54"/>
    <w:rsid w:val="00177195"/>
    <w:rsid w:val="00183B5F"/>
    <w:rsid w:val="001875FF"/>
    <w:rsid w:val="001A0215"/>
    <w:rsid w:val="001B0526"/>
    <w:rsid w:val="001C39A4"/>
    <w:rsid w:val="001D0C73"/>
    <w:rsid w:val="001D348F"/>
    <w:rsid w:val="001D5EB3"/>
    <w:rsid w:val="001F1925"/>
    <w:rsid w:val="002534C4"/>
    <w:rsid w:val="00261993"/>
    <w:rsid w:val="00282DC2"/>
    <w:rsid w:val="002853F5"/>
    <w:rsid w:val="002928C1"/>
    <w:rsid w:val="00296710"/>
    <w:rsid w:val="0029776C"/>
    <w:rsid w:val="002C00DF"/>
    <w:rsid w:val="002E112D"/>
    <w:rsid w:val="002E5307"/>
    <w:rsid w:val="00301B36"/>
    <w:rsid w:val="00334E11"/>
    <w:rsid w:val="0035045A"/>
    <w:rsid w:val="00355BE8"/>
    <w:rsid w:val="00366A10"/>
    <w:rsid w:val="0037191A"/>
    <w:rsid w:val="00373309"/>
    <w:rsid w:val="0038292C"/>
    <w:rsid w:val="003909D3"/>
    <w:rsid w:val="003B1056"/>
    <w:rsid w:val="003B78E8"/>
    <w:rsid w:val="003D6BDA"/>
    <w:rsid w:val="004008D5"/>
    <w:rsid w:val="00424704"/>
    <w:rsid w:val="00432587"/>
    <w:rsid w:val="00444AA2"/>
    <w:rsid w:val="00465573"/>
    <w:rsid w:val="004D1991"/>
    <w:rsid w:val="004D604C"/>
    <w:rsid w:val="004E37E7"/>
    <w:rsid w:val="004F4A38"/>
    <w:rsid w:val="00505E76"/>
    <w:rsid w:val="00510E31"/>
    <w:rsid w:val="005147FC"/>
    <w:rsid w:val="00522C5F"/>
    <w:rsid w:val="0052472A"/>
    <w:rsid w:val="00527D98"/>
    <w:rsid w:val="00530592"/>
    <w:rsid w:val="005410FD"/>
    <w:rsid w:val="005463DD"/>
    <w:rsid w:val="00557301"/>
    <w:rsid w:val="00561301"/>
    <w:rsid w:val="0057794D"/>
    <w:rsid w:val="005A22A2"/>
    <w:rsid w:val="005A3CBF"/>
    <w:rsid w:val="005B01ED"/>
    <w:rsid w:val="005B2C4C"/>
    <w:rsid w:val="005B45B7"/>
    <w:rsid w:val="005C5523"/>
    <w:rsid w:val="005C6042"/>
    <w:rsid w:val="005D05A1"/>
    <w:rsid w:val="005D3B8D"/>
    <w:rsid w:val="005D6759"/>
    <w:rsid w:val="005E616A"/>
    <w:rsid w:val="005F4A61"/>
    <w:rsid w:val="0060003F"/>
    <w:rsid w:val="00603999"/>
    <w:rsid w:val="00611103"/>
    <w:rsid w:val="00645CCF"/>
    <w:rsid w:val="00664C85"/>
    <w:rsid w:val="006730D2"/>
    <w:rsid w:val="006871DD"/>
    <w:rsid w:val="006937BA"/>
    <w:rsid w:val="00693DA5"/>
    <w:rsid w:val="006C202B"/>
    <w:rsid w:val="006E6FDB"/>
    <w:rsid w:val="006F28F6"/>
    <w:rsid w:val="00700048"/>
    <w:rsid w:val="007104AA"/>
    <w:rsid w:val="00774A3B"/>
    <w:rsid w:val="00775834"/>
    <w:rsid w:val="00793D58"/>
    <w:rsid w:val="007959C2"/>
    <w:rsid w:val="007A52CC"/>
    <w:rsid w:val="007D7433"/>
    <w:rsid w:val="007E0AE8"/>
    <w:rsid w:val="007E6B05"/>
    <w:rsid w:val="008226A5"/>
    <w:rsid w:val="0084133A"/>
    <w:rsid w:val="00894359"/>
    <w:rsid w:val="008A2E5C"/>
    <w:rsid w:val="008C2D8D"/>
    <w:rsid w:val="008C798A"/>
    <w:rsid w:val="008F3F0F"/>
    <w:rsid w:val="0092256C"/>
    <w:rsid w:val="0093138B"/>
    <w:rsid w:val="00943677"/>
    <w:rsid w:val="00943717"/>
    <w:rsid w:val="00950889"/>
    <w:rsid w:val="00983CA4"/>
    <w:rsid w:val="009A0825"/>
    <w:rsid w:val="009A1E66"/>
    <w:rsid w:val="00A2083E"/>
    <w:rsid w:val="00A23491"/>
    <w:rsid w:val="00A234CF"/>
    <w:rsid w:val="00A24E68"/>
    <w:rsid w:val="00A3326E"/>
    <w:rsid w:val="00A7709C"/>
    <w:rsid w:val="00A81566"/>
    <w:rsid w:val="00AB0D99"/>
    <w:rsid w:val="00AB3E18"/>
    <w:rsid w:val="00AC07C3"/>
    <w:rsid w:val="00AD00E3"/>
    <w:rsid w:val="00AE7DA2"/>
    <w:rsid w:val="00B104E7"/>
    <w:rsid w:val="00B65888"/>
    <w:rsid w:val="00B82784"/>
    <w:rsid w:val="00B91703"/>
    <w:rsid w:val="00BD55CF"/>
    <w:rsid w:val="00C040F6"/>
    <w:rsid w:val="00C05C9A"/>
    <w:rsid w:val="00C06E0B"/>
    <w:rsid w:val="00C13B63"/>
    <w:rsid w:val="00C3007D"/>
    <w:rsid w:val="00C31A71"/>
    <w:rsid w:val="00C31B7C"/>
    <w:rsid w:val="00C47A1D"/>
    <w:rsid w:val="00C50471"/>
    <w:rsid w:val="00C5543F"/>
    <w:rsid w:val="00C57C81"/>
    <w:rsid w:val="00C71403"/>
    <w:rsid w:val="00CE7E89"/>
    <w:rsid w:val="00D06A97"/>
    <w:rsid w:val="00D41130"/>
    <w:rsid w:val="00D80D2A"/>
    <w:rsid w:val="00D81D6A"/>
    <w:rsid w:val="00DA0BD9"/>
    <w:rsid w:val="00E016BA"/>
    <w:rsid w:val="00E27BEF"/>
    <w:rsid w:val="00E47B31"/>
    <w:rsid w:val="00E5344E"/>
    <w:rsid w:val="00E55B78"/>
    <w:rsid w:val="00E7162D"/>
    <w:rsid w:val="00E81079"/>
    <w:rsid w:val="00E82126"/>
    <w:rsid w:val="00E94BC4"/>
    <w:rsid w:val="00EA1777"/>
    <w:rsid w:val="00EA55A3"/>
    <w:rsid w:val="00EA5BBD"/>
    <w:rsid w:val="00EB136D"/>
    <w:rsid w:val="00ED661D"/>
    <w:rsid w:val="00EE6D5A"/>
    <w:rsid w:val="00F1398E"/>
    <w:rsid w:val="00F23C05"/>
    <w:rsid w:val="00F55004"/>
    <w:rsid w:val="00F67181"/>
    <w:rsid w:val="00F76C96"/>
    <w:rsid w:val="00F835C7"/>
    <w:rsid w:val="00F86D84"/>
    <w:rsid w:val="00F94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61F738"/>
  <w15:chartTrackingRefBased/>
  <w15:docId w15:val="{70D4B156-FAD4-415D-AF8F-9BE92BEA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Pr>
      <w:kern w:val="20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360" w:after="240"/>
      <w:ind w:left="144" w:right="144"/>
      <w:outlineLvl w:val="0"/>
    </w:pPr>
    <w:rPr>
      <w:rFonts w:asciiTheme="majorHAnsi" w:eastAsiaTheme="majorEastAsia" w:hAnsiTheme="majorHAnsi" w:cstheme="majorBidi"/>
      <w:caps/>
      <w:color w:val="FFFFFF" w:themeColor="background1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680"/>
        <w:tab w:val="right" w:pos="9360"/>
      </w:tabs>
      <w:spacing w:before="0" w:after="0"/>
      <w:jc w:val="right"/>
    </w:pPr>
  </w:style>
  <w:style w:type="character" w:customStyle="1" w:styleId="Char">
    <w:name w:val="머리글 Char"/>
    <w:basedOn w:val="a0"/>
    <w:link w:val="a3"/>
    <w:uiPriority w:val="99"/>
    <w:rPr>
      <w:kern w:val="20"/>
    </w:rPr>
  </w:style>
  <w:style w:type="paragraph" w:styleId="a4">
    <w:name w:val="footer"/>
    <w:basedOn w:val="a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/>
      <w:ind w:right="101"/>
    </w:pPr>
  </w:style>
  <w:style w:type="character" w:customStyle="1" w:styleId="Char0">
    <w:name w:val="바닥글 Char"/>
    <w:basedOn w:val="a0"/>
    <w:link w:val="a4"/>
    <w:uiPriority w:val="99"/>
    <w:rPr>
      <w:kern w:val="20"/>
    </w:rPr>
  </w:style>
  <w:style w:type="paragraph" w:styleId="a5">
    <w:name w:val="No Spacing"/>
    <w:link w:val="Char1"/>
    <w:uiPriority w:val="1"/>
    <w:qFormat/>
    <w:pPr>
      <w:spacing w:before="0" w:after="0"/>
    </w:pPr>
  </w:style>
  <w:style w:type="character" w:styleId="a6">
    <w:name w:val="Strong"/>
    <w:basedOn w:val="a0"/>
    <w:uiPriority w:val="1"/>
    <w:unhideWhenUsed/>
    <w:qFormat/>
    <w:rPr>
      <w:b/>
      <w:bCs/>
    </w:rPr>
  </w:style>
  <w:style w:type="character" w:customStyle="1" w:styleId="Char1">
    <w:name w:val="간격 없음 Char"/>
    <w:basedOn w:val="a0"/>
    <w:link w:val="a5"/>
    <w:uiPriority w:val="1"/>
  </w:style>
  <w:style w:type="table" w:customStyle="1" w:styleId="a7">
    <w:name w:val="표 눈금"/>
    <w:basedOn w:val="a1"/>
    <w:uiPriority w:val="5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Char2"/>
    <w:uiPriority w:val="10"/>
    <w:qFormat/>
    <w:pPr>
      <w:spacing w:before="480" w:after="160"/>
    </w:pPr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Char2">
    <w:name w:val="제목 Char"/>
    <w:basedOn w:val="a0"/>
    <w:link w:val="a8"/>
    <w:uiPriority w:val="10"/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a9">
    <w:name w:val="개체 틀 텍스트"/>
    <w:basedOn w:val="a0"/>
    <w:uiPriority w:val="99"/>
    <w:semiHidden/>
    <w:rPr>
      <w:color w:val="808080"/>
    </w:rPr>
  </w:style>
  <w:style w:type="paragraph" w:styleId="aa">
    <w:name w:val="Closing"/>
    <w:basedOn w:val="a"/>
    <w:link w:val="Char3"/>
    <w:uiPriority w:val="99"/>
    <w:unhideWhenUsed/>
    <w:pPr>
      <w:spacing w:before="600" w:after="80"/>
    </w:pPr>
  </w:style>
  <w:style w:type="character" w:customStyle="1" w:styleId="Char3">
    <w:name w:val="맺음말 Char"/>
    <w:basedOn w:val="a0"/>
    <w:link w:val="aa"/>
    <w:uiPriority w:val="99"/>
    <w:rPr>
      <w:kern w:val="20"/>
    </w:rPr>
  </w:style>
  <w:style w:type="table" w:customStyle="1" w:styleId="ab">
    <w:name w:val="상황 보고서 표"/>
    <w:basedOn w:val="a1"/>
    <w:uiPriority w:val="99"/>
    <w:tblPr>
      <w:tblBorders>
        <w:insideH w:val="single" w:sz="4" w:space="0" w:color="BFBFBF" w:themeColor="background1" w:themeShade="BF"/>
      </w:tblBorders>
    </w:tblPr>
    <w:tblStylePr w:type="firstRow">
      <w:rPr>
        <w:rFonts w:asciiTheme="majorHAnsi" w:hAnsiTheme="majorHAnsi"/>
        <w:caps/>
        <w:smallCaps w:val="0"/>
        <w:color w:val="577188" w:themeColor="accent1" w:themeShade="BF"/>
      </w:rPr>
      <w:tblPr/>
      <w:tcPr>
        <w:vAlign w:val="bottom"/>
      </w:tcPr>
    </w:tblStyle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aps/>
      <w:color w:val="FFFFFF" w:themeColor="background1"/>
      <w:kern w:val="20"/>
      <w:sz w:val="22"/>
      <w:szCs w:val="22"/>
      <w:shd w:val="clear" w:color="auto" w:fill="7E97AD" w:themeFill="accent1"/>
    </w:rPr>
  </w:style>
  <w:style w:type="paragraph" w:styleId="ac">
    <w:name w:val="List Paragraph"/>
    <w:basedOn w:val="a"/>
    <w:uiPriority w:val="34"/>
    <w:qFormat/>
    <w:rsid w:val="003B105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tri\AppData\Roaming\Microsoft\Templates\&#54532;&#47196;&#51229;&#53944;%20&#49345;&#53468;%20&#48372;&#44256;&#49436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6C5B24A48914545BC6B97AA90555F4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BF3AA1C-C496-4FDD-A408-D49AC1A33BBD}"/>
      </w:docPartPr>
      <w:docPartBody>
        <w:p w:rsidR="009C34F4" w:rsidRDefault="009C34F4">
          <w:pPr>
            <w:pStyle w:val="76C5B24A48914545BC6B97AA90555F40"/>
          </w:pPr>
          <w:r>
            <w:rPr>
              <w:lang w:val="ko-KR"/>
            </w:rPr>
            <w:t>[날짜 선택]</w:t>
          </w:r>
        </w:p>
      </w:docPartBody>
    </w:docPart>
    <w:docPart>
      <w:docPartPr>
        <w:name w:val="A3E17D4F3303429EA9FA31E8F05A478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64A6587-FE45-40C5-8262-9BD32157A037}"/>
      </w:docPartPr>
      <w:docPartBody>
        <w:p w:rsidR="009C34F4" w:rsidRDefault="009C34F4">
          <w:pPr>
            <w:pStyle w:val="A3E17D4F3303429EA9FA31E8F05A4784"/>
          </w:pPr>
          <w:r>
            <w:rPr>
              <w:lang w:val="ko-KR"/>
            </w:rPr>
            <w:t>[작성자]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4F4"/>
    <w:rsid w:val="00246A25"/>
    <w:rsid w:val="007463BC"/>
    <w:rsid w:val="009C3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6C5B24A48914545BC6B97AA90555F40">
    <w:name w:val="76C5B24A48914545BC6B97AA90555F40"/>
    <w:pPr>
      <w:widowControl w:val="0"/>
      <w:wordWrap w:val="0"/>
      <w:autoSpaceDE w:val="0"/>
      <w:autoSpaceDN w:val="0"/>
    </w:pPr>
  </w:style>
  <w:style w:type="paragraph" w:customStyle="1" w:styleId="64F1B5E6D5B64720A32F5E394FF2D22A">
    <w:name w:val="64F1B5E6D5B64720A32F5E394FF2D22A"/>
    <w:pPr>
      <w:widowControl w:val="0"/>
      <w:wordWrap w:val="0"/>
      <w:autoSpaceDE w:val="0"/>
      <w:autoSpaceDN w:val="0"/>
    </w:pPr>
  </w:style>
  <w:style w:type="paragraph" w:customStyle="1" w:styleId="A3E17D4F3303429EA9FA31E8F05A4784">
    <w:name w:val="A3E17D4F3303429EA9FA31E8F05A4784"/>
    <w:pPr>
      <w:widowControl w:val="0"/>
      <w:wordWrap w:val="0"/>
      <w:autoSpaceDE w:val="0"/>
      <w:autoSpaceDN w:val="0"/>
    </w:pPr>
  </w:style>
  <w:style w:type="paragraph" w:customStyle="1" w:styleId="F1D266B30C34494B9C33C04127D631B2">
    <w:name w:val="F1D266B30C34494B9C33C04127D631B2"/>
    <w:pPr>
      <w:widowControl w:val="0"/>
      <w:wordWrap w:val="0"/>
      <w:autoSpaceDE w:val="0"/>
      <w:autoSpaceDN w:val="0"/>
    </w:pPr>
  </w:style>
  <w:style w:type="paragraph" w:customStyle="1" w:styleId="57B644CED71848769F20863026FCD296">
    <w:name w:val="57B644CED71848769F20863026FCD29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56569E-F68D-4421-A99A-59DDA5FC626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E18979-C756-43FD-9D2A-15203E6A502A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256A54BC-E929-4243-84D7-5E3ED0545A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상태 보고서</Template>
  <TotalTime>660</TotalTime>
  <Pages>21</Pages>
  <Words>1505</Words>
  <Characters>8580</Characters>
  <Application>Microsoft Office Word</Application>
  <DocSecurity>0</DocSecurity>
  <Lines>71</Lines>
  <Paragraphs>20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강지훈</dc:creator>
  <cp:keywords/>
  <cp:lastModifiedBy>강지훈</cp:lastModifiedBy>
  <cp:revision>125</cp:revision>
  <dcterms:created xsi:type="dcterms:W3CDTF">2016-11-03T17:07:00Z</dcterms:created>
  <dcterms:modified xsi:type="dcterms:W3CDTF">2017-02-14T12:17:00Z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TC027909449991</vt:lpwstr>
  </property>
</Properties>
</file>